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alias w:val="Year"/>
        <w:tag w:val=""/>
        <w:id w:val="-785116381"/>
        <w:dataBinding w:prefixMappings="xmlns:ns0='http://schemas.microsoft.com/office/2006/coverPageProps' " w:xpath="/ns0:CoverPageProperties[1]/ns0:PublishDate[1]" w:storeItemID="{55AF091B-3C7A-41E3-B477-F2FDAA23CFDA}"/>
        <w:date w:fullDate="2021-01-01T00:00:00Z">
          <w:dateFormat w:val="yyyy"/>
          <w:lid w:val="en-US"/>
          <w:storeMappedDataAs w:val="dateTime"/>
          <w:calendar w:val="gregorian"/>
        </w:date>
      </w:sdtPr>
      <w:sdtEndPr/>
      <w:sdtContent>
        <w:p w14:paraId="648D63EF" w14:textId="3858C761" w:rsidR="005D4918" w:rsidRPr="005D4918" w:rsidRDefault="00F11DB8" w:rsidP="005D4918">
          <w:pPr>
            <w:pStyle w:val="NoSpacing"/>
            <w:rPr>
              <w:rFonts w:eastAsiaTheme="minorHAnsi"/>
              <w:sz w:val="24"/>
              <w:szCs w:val="24"/>
            </w:rPr>
          </w:pPr>
          <w:r>
            <w:rPr>
              <w:sz w:val="24"/>
              <w:szCs w:val="24"/>
            </w:rPr>
            <w:t>20</w:t>
          </w:r>
          <w:r w:rsidR="00977607">
            <w:rPr>
              <w:sz w:val="24"/>
              <w:szCs w:val="24"/>
            </w:rPr>
            <w:t>2</w:t>
          </w:r>
          <w:r w:rsidR="00101C5D">
            <w:rPr>
              <w:sz w:val="24"/>
              <w:szCs w:val="24"/>
            </w:rPr>
            <w:t>1</w:t>
          </w:r>
        </w:p>
      </w:sdtContent>
    </w:sdt>
    <w:p w14:paraId="1F3FBB4B" w14:textId="77777777" w:rsidR="00ED4F71" w:rsidRDefault="00ED4F71" w:rsidP="00DD2875">
      <w:pPr>
        <w:pStyle w:val="BodyText1"/>
      </w:pPr>
    </w:p>
    <w:p w14:paraId="6B00DC33" w14:textId="77777777" w:rsidR="00994F17" w:rsidRDefault="00994F17" w:rsidP="00DD2875">
      <w:pPr>
        <w:pStyle w:val="BodyText1"/>
      </w:pPr>
    </w:p>
    <w:p w14:paraId="1B0C73F6" w14:textId="77777777" w:rsidR="00994F17" w:rsidRPr="00994F17" w:rsidRDefault="00994F17" w:rsidP="00BE14E2">
      <w:pPr>
        <w:rPr>
          <w:lang w:val="en-US"/>
        </w:rPr>
      </w:pPr>
    </w:p>
    <w:p w14:paraId="52BAF6E0" w14:textId="77777777" w:rsidR="00994F17" w:rsidRPr="00994F17" w:rsidRDefault="00994F17" w:rsidP="00BE14E2">
      <w:pPr>
        <w:rPr>
          <w:lang w:val="en-US"/>
        </w:rPr>
      </w:pPr>
    </w:p>
    <w:p w14:paraId="699DC16B" w14:textId="77777777" w:rsidR="00994F17" w:rsidRPr="00994F17" w:rsidRDefault="00994F17" w:rsidP="00BE14E2">
      <w:pPr>
        <w:rPr>
          <w:lang w:val="en-US"/>
        </w:rPr>
      </w:pPr>
    </w:p>
    <w:p w14:paraId="6412221A" w14:textId="77777777" w:rsidR="00994F17" w:rsidRPr="00994F17" w:rsidRDefault="006A17C0" w:rsidP="00BE14E2">
      <w:pPr>
        <w:rPr>
          <w:lang w:val="en-US"/>
        </w:rPr>
      </w:pPr>
      <w:r w:rsidRPr="000034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B0827A0" wp14:editId="62E4FF43">
                <wp:simplePos x="0" y="0"/>
                <wp:positionH relativeFrom="margin">
                  <wp:posOffset>-57785</wp:posOffset>
                </wp:positionH>
                <wp:positionV relativeFrom="paragraph">
                  <wp:posOffset>-48895</wp:posOffset>
                </wp:positionV>
                <wp:extent cx="6357620" cy="1141095"/>
                <wp:effectExtent l="0" t="0" r="0" b="1905"/>
                <wp:wrapNone/>
                <wp:docPr id="2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7620" cy="114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ABF9D" w14:textId="1E2D7DCC" w:rsidR="00B14729" w:rsidRPr="002D0CD2" w:rsidRDefault="002D0CD2" w:rsidP="006A17C0">
                            <w:pPr>
                              <w:pStyle w:val="Cover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LREG6 Job Automation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827A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4.55pt;margin-top:-3.85pt;width:500.6pt;height:89.8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" filled="f" stroked="f">
                <v:textbox>
                  <w:txbxContent>
                    <w:p w14:paraId="69CABF9D" w14:textId="1E2D7DCC" w:rsidR="00B14729" w:rsidRPr="002D0CD2" w:rsidRDefault="002D0CD2" w:rsidP="006A17C0">
                      <w:pPr>
                        <w:pStyle w:val="Cover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LREG6 Job Automation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B31F6E" w14:textId="77777777" w:rsidR="00994F17" w:rsidRPr="00994F17" w:rsidRDefault="00994F17" w:rsidP="00BE14E2">
      <w:pPr>
        <w:rPr>
          <w:lang w:val="en-US"/>
        </w:rPr>
      </w:pPr>
    </w:p>
    <w:p w14:paraId="40C98C96" w14:textId="77777777" w:rsidR="00994F17" w:rsidRPr="00994F17" w:rsidRDefault="00994F17" w:rsidP="00BE14E2">
      <w:pPr>
        <w:rPr>
          <w:lang w:val="en-US"/>
        </w:rPr>
      </w:pPr>
    </w:p>
    <w:sdt>
      <w:sdtPr>
        <w:rPr>
          <w:rFonts w:ascii="Verdana" w:eastAsia="Arial" w:hAnsi="Verdana" w:cs="Arial"/>
          <w:color w:val="000000" w:themeColor="text1"/>
          <w:sz w:val="24"/>
          <w:szCs w:val="24"/>
        </w:rPr>
        <w:id w:val="-3529544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ECE9F5" w14:textId="77777777" w:rsidR="00462280" w:rsidRDefault="00462280" w:rsidP="00462280">
          <w:pPr>
            <w:pStyle w:val="TOCHeading"/>
            <w:framePr w:w="9361" w:hSpace="180" w:wrap="around" w:vAnchor="text" w:hAnchor="page" w:x="913" w:y="1046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6FD83D42" w14:textId="77777777" w:rsidR="00462280" w:rsidRDefault="00462280" w:rsidP="00462280">
          <w:pPr>
            <w:pStyle w:val="TOC1"/>
            <w:framePr w:w="9361" w:hSpace="180" w:wrap="around" w:vAnchor="text" w:hAnchor="page" w:x="913" w:y="1046"/>
            <w:tabs>
              <w:tab w:val="left" w:pos="450"/>
            </w:tabs>
            <w:rPr>
              <w:rFonts w:eastAsiaTheme="minorEastAsia" w:cstheme="minorBidi"/>
              <w:color w:val="auto"/>
              <w:sz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18031" w:history="1">
            <w:r w:rsidRPr="00373DEB">
              <w:rPr>
                <w:rStyle w:val="Hyperlink"/>
                <w:lang w:val="en-US"/>
              </w:rPr>
              <w:t>1.</w:t>
            </w:r>
            <w:r>
              <w:rPr>
                <w:rFonts w:eastAsiaTheme="minorEastAsia" w:cstheme="minorBidi"/>
                <w:color w:val="auto"/>
                <w:sz w:val="22"/>
                <w:lang w:val="en-IN" w:eastAsia="en-IN"/>
              </w:rPr>
              <w:tab/>
            </w:r>
            <w:r w:rsidRPr="00373DEB">
              <w:rPr>
                <w:rStyle w:val="Hyperlink"/>
                <w:lang w:val="en-US"/>
              </w:rPr>
              <w:t>Document Version Control</w:t>
            </w:r>
            <w:r>
              <w:rPr>
                <w:webHidden/>
              </w:rPr>
              <w:tab/>
            </w:r>
          </w:hyperlink>
        </w:p>
        <w:p w14:paraId="55B30456" w14:textId="77777777" w:rsidR="00462280" w:rsidRDefault="00462280" w:rsidP="00462280">
          <w:pPr>
            <w:pStyle w:val="TOC1"/>
            <w:framePr w:w="9361" w:hSpace="180" w:wrap="around" w:vAnchor="text" w:hAnchor="page" w:x="913" w:y="1046"/>
            <w:tabs>
              <w:tab w:val="left" w:pos="450"/>
            </w:tabs>
            <w:rPr>
              <w:rFonts w:eastAsiaTheme="minorEastAsia" w:cstheme="minorBidi"/>
              <w:color w:val="auto"/>
              <w:sz w:val="22"/>
              <w:lang w:val="en-IN" w:eastAsia="en-IN"/>
            </w:rPr>
          </w:pPr>
          <w:hyperlink w:anchor="_Toc89418032" w:history="1">
            <w:r w:rsidRPr="00373DEB">
              <w:rPr>
                <w:rStyle w:val="Hyperlink"/>
              </w:rPr>
              <w:t>2.</w:t>
            </w:r>
            <w:r>
              <w:rPr>
                <w:rFonts w:eastAsiaTheme="minorEastAsia" w:cstheme="minorBidi"/>
                <w:color w:val="auto"/>
                <w:sz w:val="22"/>
                <w:lang w:val="en-IN" w:eastAsia="en-IN"/>
              </w:rPr>
              <w:tab/>
            </w:r>
            <w:r w:rsidRPr="00373DEB">
              <w:rPr>
                <w:rStyle w:val="Hyperlink"/>
              </w:rPr>
              <w:t>Review and Sign-off</w:t>
            </w:r>
            <w:r>
              <w:rPr>
                <w:webHidden/>
              </w:rPr>
              <w:tab/>
            </w:r>
          </w:hyperlink>
        </w:p>
        <w:p w14:paraId="4FBA3EB8" w14:textId="76C92FAE" w:rsidR="00462280" w:rsidRDefault="00462280" w:rsidP="00462280">
          <w:pPr>
            <w:pStyle w:val="TOC1"/>
            <w:framePr w:w="9361" w:hSpace="180" w:wrap="around" w:vAnchor="text" w:hAnchor="page" w:x="913" w:y="1046"/>
            <w:tabs>
              <w:tab w:val="left" w:pos="450"/>
            </w:tabs>
            <w:rPr>
              <w:rFonts w:eastAsiaTheme="minorEastAsia" w:cstheme="minorBidi"/>
              <w:color w:val="auto"/>
              <w:sz w:val="22"/>
              <w:lang w:val="en-IN" w:eastAsia="en-IN"/>
            </w:rPr>
          </w:pPr>
          <w:hyperlink w:anchor="_Toc89418033" w:history="1">
            <w:r w:rsidRPr="00373DEB">
              <w:rPr>
                <w:rStyle w:val="Hyperlink"/>
              </w:rPr>
              <w:t>3.</w:t>
            </w:r>
            <w:r>
              <w:rPr>
                <w:rFonts w:eastAsiaTheme="minorEastAsia" w:cstheme="minorBidi"/>
                <w:color w:val="auto"/>
                <w:sz w:val="22"/>
                <w:lang w:val="en-IN" w:eastAsia="en-IN"/>
              </w:rPr>
              <w:tab/>
            </w:r>
            <w:r w:rsidR="002D0CD2">
              <w:rPr>
                <w:rStyle w:val="Hyperlink"/>
              </w:rPr>
              <w:t>Process Overview</w:t>
            </w:r>
            <w:r>
              <w:rPr>
                <w:webHidden/>
              </w:rPr>
              <w:tab/>
            </w:r>
          </w:hyperlink>
        </w:p>
        <w:p w14:paraId="3704ECC4" w14:textId="77777777" w:rsidR="00462280" w:rsidRDefault="00462280" w:rsidP="00462280">
          <w:pPr>
            <w:pStyle w:val="TOC1"/>
            <w:framePr w:w="9361" w:hSpace="180" w:wrap="around" w:vAnchor="text" w:hAnchor="page" w:x="913" w:y="1046"/>
            <w:tabs>
              <w:tab w:val="left" w:pos="450"/>
            </w:tabs>
            <w:rPr>
              <w:rFonts w:eastAsiaTheme="minorEastAsia" w:cstheme="minorBidi"/>
              <w:color w:val="auto"/>
              <w:sz w:val="22"/>
              <w:lang w:val="en-IN" w:eastAsia="en-IN"/>
            </w:rPr>
          </w:pPr>
        </w:p>
        <w:p w14:paraId="52FBDF76" w14:textId="77777777" w:rsidR="00462280" w:rsidRDefault="00462280" w:rsidP="00462280">
          <w:pPr>
            <w:framePr w:w="9361" w:hSpace="180" w:wrap="around" w:vAnchor="text" w:hAnchor="page" w:x="913" w:y="1046"/>
          </w:pPr>
          <w:r>
            <w:rPr>
              <w:noProof/>
            </w:rPr>
            <w:fldChar w:fldCharType="end"/>
          </w:r>
        </w:p>
      </w:sdtContent>
    </w:sdt>
    <w:p w14:paraId="23B89DEA" w14:textId="77777777" w:rsidR="00462280" w:rsidRDefault="00462280" w:rsidP="00462280">
      <w:pPr>
        <w:pStyle w:val="ContactName"/>
        <w:framePr w:w="9361" w:wrap="around" w:hAnchor="page" w:x="913" w:y="1046"/>
        <w:jc w:val="left"/>
        <w:sectPr w:rsidR="00462280" w:rsidSect="00E70E15">
          <w:pgSz w:w="11909" w:h="16834" w:code="9"/>
          <w:pgMar w:top="1134" w:right="851" w:bottom="1043" w:left="851" w:header="720" w:footer="1021" w:gutter="0"/>
          <w:cols w:space="720"/>
          <w:docGrid w:linePitch="360"/>
        </w:sectPr>
      </w:pPr>
    </w:p>
    <w:p w14:paraId="774A18C1" w14:textId="77777777" w:rsidR="00462280" w:rsidRDefault="00462280" w:rsidP="00462280">
      <w:pPr>
        <w:pStyle w:val="Heading10"/>
        <w:rPr>
          <w:lang w:val="en-US"/>
        </w:rPr>
      </w:pPr>
      <w:r>
        <w:rPr>
          <w:lang w:val="en-US"/>
        </w:rPr>
        <w:lastRenderedPageBreak/>
        <w:t>Document Version Control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549"/>
        <w:gridCol w:w="2550"/>
        <w:gridCol w:w="2550"/>
        <w:gridCol w:w="2550"/>
      </w:tblGrid>
      <w:tr w:rsidR="00462280" w14:paraId="092B4B53" w14:textId="77777777" w:rsidTr="00B52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0A4A2BD" w14:textId="77777777" w:rsidR="00462280" w:rsidRPr="00E451A4" w:rsidRDefault="00462280" w:rsidP="00B521B3">
            <w:pPr>
              <w:pStyle w:val="BodyText1"/>
              <w:rPr>
                <w:color w:val="FFFFFF" w:themeColor="background1"/>
              </w:rPr>
            </w:pPr>
            <w:r w:rsidRPr="00E451A4">
              <w:rPr>
                <w:color w:val="FFFFFF" w:themeColor="background1"/>
              </w:rPr>
              <w:t>Date</w:t>
            </w:r>
          </w:p>
        </w:tc>
        <w:tc>
          <w:tcPr>
            <w:tcW w:w="2550" w:type="dxa"/>
          </w:tcPr>
          <w:p w14:paraId="77042BF6" w14:textId="77777777" w:rsidR="00462280" w:rsidRPr="00E451A4" w:rsidRDefault="00462280" w:rsidP="00B521B3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451A4">
              <w:rPr>
                <w:color w:val="FFFFFF" w:themeColor="background1"/>
              </w:rPr>
              <w:t>Revision</w:t>
            </w:r>
          </w:p>
        </w:tc>
        <w:tc>
          <w:tcPr>
            <w:tcW w:w="2550" w:type="dxa"/>
          </w:tcPr>
          <w:p w14:paraId="76176D95" w14:textId="77777777" w:rsidR="00462280" w:rsidRPr="00E451A4" w:rsidRDefault="00462280" w:rsidP="00B521B3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451A4">
              <w:rPr>
                <w:color w:val="FFFFFF" w:themeColor="background1"/>
              </w:rPr>
              <w:t>Author</w:t>
            </w:r>
          </w:p>
        </w:tc>
        <w:tc>
          <w:tcPr>
            <w:tcW w:w="2550" w:type="dxa"/>
          </w:tcPr>
          <w:p w14:paraId="7BD3D8A6" w14:textId="77777777" w:rsidR="00462280" w:rsidRPr="00E451A4" w:rsidRDefault="00462280" w:rsidP="00B521B3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451A4">
              <w:rPr>
                <w:color w:val="FFFFFF" w:themeColor="background1"/>
              </w:rPr>
              <w:t>Description</w:t>
            </w:r>
          </w:p>
        </w:tc>
      </w:tr>
      <w:tr w:rsidR="00462280" w14:paraId="1A2B3532" w14:textId="77777777" w:rsidTr="00B5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CF55BBC" w14:textId="54B80272" w:rsidR="00462280" w:rsidRDefault="002D0CD2" w:rsidP="00B521B3">
            <w:pPr>
              <w:pStyle w:val="BodyText1"/>
            </w:pPr>
            <w:r>
              <w:t>3/12/2021</w:t>
            </w:r>
          </w:p>
        </w:tc>
        <w:tc>
          <w:tcPr>
            <w:tcW w:w="2550" w:type="dxa"/>
          </w:tcPr>
          <w:p w14:paraId="4BCD180F" w14:textId="77777777" w:rsidR="00462280" w:rsidRDefault="00462280" w:rsidP="00B521B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550" w:type="dxa"/>
          </w:tcPr>
          <w:p w14:paraId="1620CC59" w14:textId="4CA630D5" w:rsidR="00462280" w:rsidRDefault="002D0CD2" w:rsidP="00B521B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Nanasaheb Yadav</w:t>
            </w:r>
          </w:p>
        </w:tc>
        <w:tc>
          <w:tcPr>
            <w:tcW w:w="2550" w:type="dxa"/>
          </w:tcPr>
          <w:p w14:paraId="034C1E18" w14:textId="77777777" w:rsidR="00462280" w:rsidRDefault="00462280" w:rsidP="00B521B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80" w14:paraId="64B3A7AB" w14:textId="77777777" w:rsidTr="00B52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6A474AB" w14:textId="77777777" w:rsidR="00462280" w:rsidRDefault="00462280" w:rsidP="00B521B3">
            <w:pPr>
              <w:pStyle w:val="BodyText1"/>
            </w:pPr>
          </w:p>
        </w:tc>
        <w:tc>
          <w:tcPr>
            <w:tcW w:w="2550" w:type="dxa"/>
          </w:tcPr>
          <w:p w14:paraId="6E1C82C2" w14:textId="77777777" w:rsidR="00462280" w:rsidRDefault="00462280" w:rsidP="00B521B3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56D146FC" w14:textId="77777777" w:rsidR="00462280" w:rsidRDefault="00462280" w:rsidP="00B521B3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359D0ACA" w14:textId="77777777" w:rsidR="00462280" w:rsidRDefault="00462280" w:rsidP="00B521B3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80" w14:paraId="7735738C" w14:textId="77777777" w:rsidTr="00B5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B34457A" w14:textId="77777777" w:rsidR="00462280" w:rsidRDefault="00462280" w:rsidP="00B521B3">
            <w:pPr>
              <w:pStyle w:val="BodyText1"/>
            </w:pPr>
          </w:p>
        </w:tc>
        <w:tc>
          <w:tcPr>
            <w:tcW w:w="2550" w:type="dxa"/>
          </w:tcPr>
          <w:p w14:paraId="7F5A4AE8" w14:textId="77777777" w:rsidR="00462280" w:rsidRDefault="00462280" w:rsidP="00B521B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45F8B492" w14:textId="77777777" w:rsidR="00462280" w:rsidRDefault="00462280" w:rsidP="00B521B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71341C7A" w14:textId="77777777" w:rsidR="00462280" w:rsidRDefault="00462280" w:rsidP="00B521B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9EAC2E" w14:textId="77777777" w:rsidR="00462280" w:rsidRDefault="00462280" w:rsidP="00462280">
      <w:pPr>
        <w:pStyle w:val="BodyText1"/>
      </w:pPr>
    </w:p>
    <w:p w14:paraId="5A405752" w14:textId="442BFBEA" w:rsidR="00462280" w:rsidRDefault="00462280" w:rsidP="00462280">
      <w:pPr>
        <w:pStyle w:val="Heading10"/>
      </w:pPr>
      <w:r>
        <w:t>Review and Sign-off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549"/>
        <w:gridCol w:w="2550"/>
        <w:gridCol w:w="2550"/>
        <w:gridCol w:w="2550"/>
      </w:tblGrid>
      <w:tr w:rsidR="00462280" w14:paraId="36555B60" w14:textId="77777777" w:rsidTr="00B52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162D33B" w14:textId="77777777" w:rsidR="00462280" w:rsidRPr="00E451A4" w:rsidRDefault="00462280" w:rsidP="00B521B3">
            <w:pPr>
              <w:pStyle w:val="BodyText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</w:t>
            </w:r>
          </w:p>
        </w:tc>
        <w:tc>
          <w:tcPr>
            <w:tcW w:w="2550" w:type="dxa"/>
          </w:tcPr>
          <w:p w14:paraId="774E7498" w14:textId="77777777" w:rsidR="00462280" w:rsidRPr="00E451A4" w:rsidRDefault="00462280" w:rsidP="00B521B3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Organization</w:t>
            </w:r>
          </w:p>
        </w:tc>
        <w:tc>
          <w:tcPr>
            <w:tcW w:w="2550" w:type="dxa"/>
          </w:tcPr>
          <w:p w14:paraId="17DBD64B" w14:textId="77777777" w:rsidR="00462280" w:rsidRPr="00E451A4" w:rsidRDefault="00462280" w:rsidP="00B521B3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Position</w:t>
            </w:r>
          </w:p>
        </w:tc>
        <w:tc>
          <w:tcPr>
            <w:tcW w:w="2550" w:type="dxa"/>
          </w:tcPr>
          <w:p w14:paraId="67B8C473" w14:textId="77777777" w:rsidR="00462280" w:rsidRPr="00E451A4" w:rsidRDefault="00462280" w:rsidP="00B521B3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Sign-off Date</w:t>
            </w:r>
          </w:p>
        </w:tc>
      </w:tr>
      <w:tr w:rsidR="00462280" w14:paraId="7A71151A" w14:textId="77777777" w:rsidTr="00B5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39F456D" w14:textId="7ED137DA" w:rsidR="00462280" w:rsidRDefault="00462280" w:rsidP="00B521B3">
            <w:pPr>
              <w:pStyle w:val="BodyText1"/>
            </w:pPr>
          </w:p>
        </w:tc>
        <w:tc>
          <w:tcPr>
            <w:tcW w:w="2550" w:type="dxa"/>
          </w:tcPr>
          <w:p w14:paraId="10370805" w14:textId="4E48B151" w:rsidR="00462280" w:rsidRDefault="00462280" w:rsidP="00B521B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2A3B5BBE" w14:textId="12BA784A" w:rsidR="00462280" w:rsidRDefault="00462280" w:rsidP="00B521B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423B5D24" w14:textId="77777777" w:rsidR="00462280" w:rsidRDefault="00462280" w:rsidP="00B521B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80" w14:paraId="13717D81" w14:textId="77777777" w:rsidTr="00B52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F437D48" w14:textId="5C64CCDA" w:rsidR="00462280" w:rsidRDefault="00462280" w:rsidP="00B521B3">
            <w:pPr>
              <w:pStyle w:val="BodyText1"/>
            </w:pPr>
          </w:p>
        </w:tc>
        <w:tc>
          <w:tcPr>
            <w:tcW w:w="2550" w:type="dxa"/>
          </w:tcPr>
          <w:p w14:paraId="3B2A104B" w14:textId="54386654" w:rsidR="00462280" w:rsidRDefault="00462280" w:rsidP="00B521B3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57BFDE9E" w14:textId="16A56535" w:rsidR="00462280" w:rsidRDefault="00462280" w:rsidP="00B521B3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76CC3746" w14:textId="77777777" w:rsidR="00462280" w:rsidRDefault="00462280" w:rsidP="00B521B3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80" w14:paraId="341297E7" w14:textId="77777777" w:rsidTr="00B5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3E8881F" w14:textId="77777777" w:rsidR="00462280" w:rsidRDefault="00462280" w:rsidP="00B521B3">
            <w:pPr>
              <w:pStyle w:val="BodyText1"/>
            </w:pPr>
          </w:p>
        </w:tc>
        <w:tc>
          <w:tcPr>
            <w:tcW w:w="2550" w:type="dxa"/>
          </w:tcPr>
          <w:p w14:paraId="0ABAC0F7" w14:textId="77777777" w:rsidR="00462280" w:rsidRDefault="00462280" w:rsidP="00B521B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398983F2" w14:textId="77777777" w:rsidR="00462280" w:rsidRDefault="00462280" w:rsidP="00B521B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6B97A7F0" w14:textId="77777777" w:rsidR="00462280" w:rsidRDefault="00462280" w:rsidP="00B521B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523A68" w14:textId="104AF141" w:rsidR="00C968EC" w:rsidRDefault="00C968EC" w:rsidP="00375703">
      <w:pPr>
        <w:pStyle w:val="BodyText1"/>
      </w:pPr>
      <w:bookmarkStart w:id="0" w:name="_Toc404008991"/>
      <w:bookmarkStart w:id="1" w:name="_Toc507422409"/>
    </w:p>
    <w:p w14:paraId="000DFB90" w14:textId="40E5A396" w:rsidR="00C74324" w:rsidRDefault="00E778E9" w:rsidP="00D445F6">
      <w:pPr>
        <w:pStyle w:val="Heading10"/>
      </w:pPr>
      <w:bookmarkStart w:id="2" w:name="_Toc89418034"/>
      <w:r>
        <w:t>Process Overview</w:t>
      </w:r>
      <w:bookmarkEnd w:id="2"/>
    </w:p>
    <w:p w14:paraId="3378694D" w14:textId="77777777" w:rsidR="00F518E0" w:rsidRDefault="00F518E0" w:rsidP="007B7759">
      <w:pPr>
        <w:pStyle w:val="Heading20"/>
      </w:pPr>
      <w:bookmarkStart w:id="3" w:name="_Toc89418036"/>
      <w:r>
        <w:t>Target Systems</w:t>
      </w:r>
      <w:bookmarkEnd w:id="3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256"/>
        <w:gridCol w:w="6943"/>
      </w:tblGrid>
      <w:tr w:rsidR="00F518E0" w14:paraId="05362184" w14:textId="77777777" w:rsidTr="00641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6C8C56" w14:textId="77777777" w:rsidR="00F518E0" w:rsidRPr="00E75214" w:rsidRDefault="00F518E0" w:rsidP="00641AB8">
            <w:pPr>
              <w:pStyle w:val="BodyText1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Name</w:t>
            </w:r>
          </w:p>
        </w:tc>
        <w:tc>
          <w:tcPr>
            <w:tcW w:w="6943" w:type="dxa"/>
          </w:tcPr>
          <w:p w14:paraId="38508CCB" w14:textId="77777777" w:rsidR="00F518E0" w:rsidRPr="00E75214" w:rsidRDefault="00F518E0" w:rsidP="00641AB8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Description</w:t>
            </w:r>
          </w:p>
        </w:tc>
      </w:tr>
      <w:tr w:rsidR="00F518E0" w14:paraId="6DCEC353" w14:textId="77777777" w:rsidTr="00641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8B0694C" w14:textId="6228702D" w:rsidR="00F518E0" w:rsidRPr="00E75214" w:rsidRDefault="00F518E0" w:rsidP="00641AB8">
            <w:pPr>
              <w:pStyle w:val="BodyText1"/>
              <w:rPr>
                <w:b w:val="0"/>
                <w:lang w:val="en-GB"/>
              </w:rPr>
            </w:pPr>
          </w:p>
        </w:tc>
        <w:tc>
          <w:tcPr>
            <w:tcW w:w="6943" w:type="dxa"/>
          </w:tcPr>
          <w:p w14:paraId="72C43FC1" w14:textId="44646AF4" w:rsidR="00F518E0" w:rsidRDefault="00F518E0" w:rsidP="006D7E72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8DF33C6" w14:textId="77777777" w:rsidR="002D0CD2" w:rsidRDefault="002D0CD2" w:rsidP="00F518E0">
      <w:pPr>
        <w:pStyle w:val="BodyText1"/>
        <w:rPr>
          <w:lang w:val="en-GB"/>
        </w:rPr>
      </w:pPr>
    </w:p>
    <w:p w14:paraId="6A454BCA" w14:textId="4FB302F8" w:rsidR="007B7759" w:rsidRDefault="007B7759" w:rsidP="007B7759">
      <w:pPr>
        <w:pStyle w:val="Heading20"/>
      </w:pPr>
      <w:bookmarkStart w:id="4" w:name="_Toc89418037"/>
      <w:r>
        <w:t>Process Flowchart</w:t>
      </w:r>
      <w:bookmarkEnd w:id="0"/>
      <w:bookmarkEnd w:id="1"/>
      <w:bookmarkEnd w:id="4"/>
    </w:p>
    <w:sectPr w:rsidR="007B7759" w:rsidSect="00E70E15">
      <w:headerReference w:type="first" r:id="rId12"/>
      <w:footerReference w:type="first" r:id="rId13"/>
      <w:pgSz w:w="11909" w:h="16834" w:code="9"/>
      <w:pgMar w:top="1138" w:right="850" w:bottom="1440" w:left="850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9AEA3" w14:textId="77777777" w:rsidR="000C42FB" w:rsidRDefault="000C42FB" w:rsidP="00BE14E2">
      <w:r>
        <w:separator/>
      </w:r>
    </w:p>
  </w:endnote>
  <w:endnote w:type="continuationSeparator" w:id="0">
    <w:p w14:paraId="61FE4AA2" w14:textId="77777777" w:rsidR="000C42FB" w:rsidRDefault="000C42FB" w:rsidP="00BE14E2">
      <w:r>
        <w:continuationSeparator/>
      </w:r>
    </w:p>
  </w:endnote>
  <w:endnote w:type="continuationNotice" w:id="1">
    <w:p w14:paraId="5FCD5987" w14:textId="77777777" w:rsidR="000C42FB" w:rsidRDefault="000C42F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FFE5C" w14:textId="77777777" w:rsidR="00B14729" w:rsidRPr="007A77DB" w:rsidRDefault="00B14729" w:rsidP="00BE14E2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4A1DFCB4" wp14:editId="7B7461B3">
              <wp:simplePos x="0" y="0"/>
              <wp:positionH relativeFrom="column">
                <wp:posOffset>3877310</wp:posOffset>
              </wp:positionH>
              <wp:positionV relativeFrom="paragraph">
                <wp:posOffset>-4467225</wp:posOffset>
              </wp:positionV>
              <wp:extent cx="822960" cy="760695"/>
              <wp:effectExtent l="0" t="0" r="0" b="1905"/>
              <wp:wrapNone/>
              <wp:docPr id="30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960" cy="760695"/>
                        <a:chOff x="-11186" y="-61104"/>
                        <a:chExt cx="863600" cy="797601"/>
                      </a:xfrm>
                    </wpg:grpSpPr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285676" y="271359"/>
                          <a:ext cx="566738" cy="465138"/>
                        </a:xfrm>
                        <a:custGeom>
                          <a:avLst/>
                          <a:gdLst>
                            <a:gd name="T0" fmla="*/ 99 w 149"/>
                            <a:gd name="T1" fmla="*/ 85 h 122"/>
                            <a:gd name="T2" fmla="*/ 149 w 149"/>
                            <a:gd name="T3" fmla="*/ 34 h 122"/>
                            <a:gd name="T4" fmla="*/ 112 w 149"/>
                            <a:gd name="T5" fmla="*/ 0 h 122"/>
                            <a:gd name="T6" fmla="*/ 39 w 149"/>
                            <a:gd name="T7" fmla="*/ 78 h 122"/>
                            <a:gd name="T8" fmla="*/ 0 w 149"/>
                            <a:gd name="T9" fmla="*/ 114 h 122"/>
                            <a:gd name="T10" fmla="*/ 29 w 149"/>
                            <a:gd name="T11" fmla="*/ 122 h 122"/>
                            <a:gd name="T12" fmla="*/ 99 w 149"/>
                            <a:gd name="T13" fmla="*/ 99 h 122"/>
                            <a:gd name="T14" fmla="*/ 64 w 149"/>
                            <a:gd name="T15" fmla="*/ 68 h 122"/>
                            <a:gd name="T16" fmla="*/ 99 w 149"/>
                            <a:gd name="T17" fmla="*/ 85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9" h="122">
                              <a:moveTo>
                                <a:pt x="99" y="85"/>
                              </a:moveTo>
                              <a:cubicBezTo>
                                <a:pt x="127" y="85"/>
                                <a:pt x="149" y="62"/>
                                <a:pt x="149" y="34"/>
                              </a:cubicBezTo>
                              <a:cubicBezTo>
                                <a:pt x="147" y="22"/>
                                <a:pt x="143" y="0"/>
                                <a:pt x="112" y="0"/>
                              </a:cubicBezTo>
                              <a:cubicBezTo>
                                <a:pt x="78" y="0"/>
                                <a:pt x="67" y="48"/>
                                <a:pt x="39" y="78"/>
                              </a:cubicBezTo>
                              <a:cubicBezTo>
                                <a:pt x="37" y="96"/>
                                <a:pt x="20" y="111"/>
                                <a:pt x="0" y="114"/>
                              </a:cubicBezTo>
                              <a:cubicBezTo>
                                <a:pt x="5" y="119"/>
                                <a:pt x="16" y="122"/>
                                <a:pt x="29" y="122"/>
                              </a:cubicBezTo>
                              <a:cubicBezTo>
                                <a:pt x="54" y="122"/>
                                <a:pt x="84" y="115"/>
                                <a:pt x="99" y="99"/>
                              </a:cubicBezTo>
                              <a:cubicBezTo>
                                <a:pt x="78" y="100"/>
                                <a:pt x="65" y="86"/>
                                <a:pt x="64" y="68"/>
                              </a:cubicBezTo>
                              <a:cubicBezTo>
                                <a:pt x="74" y="80"/>
                                <a:pt x="85" y="85"/>
                                <a:pt x="99" y="85"/>
                              </a:cubicBezTo>
                            </a:path>
                          </a:pathLst>
                        </a:custGeom>
                        <a:solidFill>
                          <a:srgbClr val="00B0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/>
                      </wps:cNvSpPr>
                      <wps:spPr bwMode="auto">
                        <a:xfrm>
                          <a:off x="-11186" y="-61104"/>
                          <a:ext cx="863600" cy="736599"/>
                        </a:xfrm>
                        <a:custGeom>
                          <a:avLst/>
                          <a:gdLst>
                            <a:gd name="T0" fmla="*/ 227 w 227"/>
                            <a:gd name="T1" fmla="*/ 120 h 193"/>
                            <a:gd name="T2" fmla="*/ 188 w 227"/>
                            <a:gd name="T3" fmla="*/ 40 h 193"/>
                            <a:gd name="T4" fmla="*/ 127 w 227"/>
                            <a:gd name="T5" fmla="*/ 3 h 193"/>
                            <a:gd name="T6" fmla="*/ 122 w 227"/>
                            <a:gd name="T7" fmla="*/ 0 h 193"/>
                            <a:gd name="T8" fmla="*/ 122 w 227"/>
                            <a:gd name="T9" fmla="*/ 0 h 193"/>
                            <a:gd name="T10" fmla="*/ 0 w 227"/>
                            <a:gd name="T11" fmla="*/ 125 h 193"/>
                            <a:gd name="T12" fmla="*/ 42 w 227"/>
                            <a:gd name="T13" fmla="*/ 187 h 193"/>
                            <a:gd name="T14" fmla="*/ 85 w 227"/>
                            <a:gd name="T15" fmla="*/ 188 h 193"/>
                            <a:gd name="T16" fmla="*/ 117 w 227"/>
                            <a:gd name="T17" fmla="*/ 166 h 193"/>
                            <a:gd name="T18" fmla="*/ 190 w 227"/>
                            <a:gd name="T19" fmla="*/ 88 h 193"/>
                            <a:gd name="T20" fmla="*/ 227 w 227"/>
                            <a:gd name="T21" fmla="*/ 122 h 193"/>
                            <a:gd name="T22" fmla="*/ 227 w 227"/>
                            <a:gd name="T23" fmla="*/ 120 h 1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227" h="193">
                              <a:moveTo>
                                <a:pt x="227" y="120"/>
                              </a:moveTo>
                              <a:cubicBezTo>
                                <a:pt x="226" y="89"/>
                                <a:pt x="211" y="62"/>
                                <a:pt x="188" y="40"/>
                              </a:cubicBezTo>
                              <a:cubicBezTo>
                                <a:pt x="170" y="24"/>
                                <a:pt x="149" y="12"/>
                                <a:pt x="127" y="3"/>
                              </a:cubicBezTo>
                              <a:cubicBezTo>
                                <a:pt x="125" y="2"/>
                                <a:pt x="123" y="1"/>
                                <a:pt x="122" y="0"/>
                              </a:cubicBezTo>
                              <a:cubicBezTo>
                                <a:pt x="122" y="0"/>
                                <a:pt x="122" y="0"/>
                                <a:pt x="122" y="0"/>
                              </a:cubicBezTo>
                              <a:cubicBezTo>
                                <a:pt x="94" y="33"/>
                                <a:pt x="0" y="57"/>
                                <a:pt x="0" y="125"/>
                              </a:cubicBezTo>
                              <a:cubicBezTo>
                                <a:pt x="0" y="152"/>
                                <a:pt x="17" y="177"/>
                                <a:pt x="42" y="187"/>
                              </a:cubicBezTo>
                              <a:cubicBezTo>
                                <a:pt x="56" y="193"/>
                                <a:pt x="71" y="193"/>
                                <a:pt x="85" y="188"/>
                              </a:cubicBezTo>
                              <a:cubicBezTo>
                                <a:pt x="98" y="184"/>
                                <a:pt x="108" y="176"/>
                                <a:pt x="117" y="166"/>
                              </a:cubicBezTo>
                              <a:cubicBezTo>
                                <a:pt x="145" y="136"/>
                                <a:pt x="156" y="88"/>
                                <a:pt x="190" y="88"/>
                              </a:cubicBezTo>
                              <a:cubicBezTo>
                                <a:pt x="221" y="88"/>
                                <a:pt x="225" y="110"/>
                                <a:pt x="227" y="122"/>
                              </a:cubicBezTo>
                              <a:cubicBezTo>
                                <a:pt x="227" y="122"/>
                                <a:pt x="227" y="121"/>
                                <a:pt x="227" y="120"/>
                              </a:cubicBezTo>
                            </a:path>
                          </a:pathLst>
                        </a:custGeom>
                        <a:solidFill>
                          <a:srgbClr val="0075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24B40C" id="Group 8" o:spid="_x0000_s1026" style="position:absolute;margin-left:305.3pt;margin-top:-351.75pt;width:64.8pt;height:59.9pt;z-index:-251658235;mso-width-relative:margin;mso-height-relative:margin" coordorigin="-111,-611" coordsize="8636,7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">
              <v:shape id="Freeform 31" o:spid="_x0000_s1027" style="position:absolute;left:2856;top:2713;width:5668;height:4651;visibility:visible;mso-wrap-style:square;v-text-anchor:top" coordsize="149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" path="m99,85v28,,50,-23,50,-51c147,22,143,,112,,78,,67,48,39,78,37,96,20,111,,114v5,5,16,8,29,8c54,122,84,115,99,99,78,100,65,86,64,68,74,80,85,85,99,85e" fillcolor="#00b0df" stroked="f">
                <v:path arrowok="t" o:connecttype="custom" o:connectlocs="376557,324072;566738,129629;426004,0;148341,297383;0,434637;110305,465138;376557,377448;243431,259257;376557,324072" o:connectangles="0,0,0,0,0,0,0,0,0"/>
              </v:shape>
              <v:shape id="Freeform 32" o:spid="_x0000_s1028" style="position:absolute;left:-111;top:-611;width:8635;height:7365;visibility:visible;mso-wrap-style:square;v-text-anchor:top" coordsize="22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" path="m227,120c226,89,211,62,188,40,170,24,149,12,127,3,125,2,123,1,122,v,,,,,c94,33,,57,,125v,27,17,52,42,62c56,193,71,193,85,188v13,-4,23,-12,32,-22c145,136,156,88,190,88v31,,35,22,37,34c227,122,227,121,227,120e" fillcolor="#0075b1" stroked="f">
                <v:path arrowok="t" o:connecttype="custom" o:connectlocs="863600,457989;715228,152663;483159,11450;464137,0;464137,0;0,477072;159785,713700;323374,717516;445115,633551;722837,335859;863600,465622;863600,457989" o:connectangles="0,0,0,0,0,0,0,0,0,0,0,0"/>
              </v:shape>
            </v:group>
          </w:pict>
        </mc:Fallback>
      </mc:AlternateContent>
    </w:r>
    <w:r w:rsidRPr="003F728C"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7" behindDoc="0" locked="0" layoutInCell="1" allowOverlap="1" wp14:anchorId="3AD507D7" wp14:editId="199A87AB">
              <wp:simplePos x="0" y="0"/>
              <wp:positionH relativeFrom="column">
                <wp:posOffset>6985</wp:posOffset>
              </wp:positionH>
              <wp:positionV relativeFrom="paragraph">
                <wp:posOffset>-3516226</wp:posOffset>
              </wp:positionV>
              <wp:extent cx="2560320" cy="655926"/>
              <wp:effectExtent l="0" t="0" r="0" b="0"/>
              <wp:wrapNone/>
              <wp:docPr id="3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60320" cy="655926"/>
                        <a:chOff x="0" y="0"/>
                        <a:chExt cx="2560320" cy="655926"/>
                      </a:xfrm>
                    </wpg:grpSpPr>
                    <pic:pic xmlns:pic="http://schemas.openxmlformats.org/drawingml/2006/picture">
                      <pic:nvPicPr>
                        <pic:cNvPr id="12" name="Picture 34" descr="D:\My Work\Template\Icons\Social Media\LinkedIN.png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0843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9" name="Picture 35" descr="D:\My Work\Template\Icons\Social Media\SlideShare.png">
                          <a:hlinkClick r:id="rId3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4220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54" name="Picture 36" descr="D:\My Work\Template\Icons\Social Media\Twitter.png">
                          <a:hlinkClick r:id="rId5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7597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55" name="Picture 37" descr="D:\My Work\Template\Icons\Social Media\YouTube.png">
                          <a:hlinkClick r:id="rId7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40973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56" name="Picture 38" descr="D:\My Work\Template\Icons\Social Media\Facebook.png">
                          <a:hlinkClick r:id="rId9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66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57" name="Picture 39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biLevel thresh="2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54914"/>
                          <a:ext cx="2560320" cy="2010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B24BB58" id="Group 1" o:spid="_x0000_s1026" style="position:absolute;margin-left:.55pt;margin-top:-276.85pt;width:201.6pt;height:51.65pt;z-index:251658247" coordsize="25603,6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href="http://www.linkedin.com/company/capgemini" style="position:absolute;left:3908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" o:button="t">
                <v:fill o:detectmouseclick="t"/>
                <v:imagedata r:id="rId12" o:title="LinkedIN"/>
              </v:shape>
              <v:shape id="Picture 35" o:spid="_x0000_s1028" type="#_x0000_t75" href="http://www.slideshare.net/capgemini" style="position:absolute;left:7742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" o:button="t">
                <v:fill o:detectmouseclick="t"/>
                <v:imagedata r:id="rId13" o:title="SlideShare"/>
              </v:shape>
              <v:shape id="Picture 36" o:spid="_x0000_s1029" type="#_x0000_t75" href="http://www.twitter.com/capgemini" style="position:absolute;left:11575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" o:button="t">
                <v:fill o:detectmouseclick="t"/>
                <v:imagedata r:id="rId14" o:title="Twitter"/>
              </v:shape>
              <v:shape id="Picture 37" o:spid="_x0000_s1030" type="#_x0000_t75" href="http://www.youtube.com/capgeminimedia" style="position:absolute;left:15409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" o:button="t">
                <v:fill o:detectmouseclick="t"/>
                <v:imagedata r:id="rId15" o:title="YouTube"/>
              </v:shape>
              <v:shape id="Picture 38" o:spid="_x0000_s1031" type="#_x0000_t75" href="http://www.facebook.com/capgemini" style="position:absolute;left:74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" o:button="t">
                <v:fill o:detectmouseclick="t"/>
                <v:imagedata r:id="rId16" o:title="Facebook"/>
              </v:shape>
              <v:shape id="Picture 39" o:spid="_x0000_s1032" type="#_x0000_t75" style="position:absolute;top:4549;width:25603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">
                <v:imagedata r:id="rId17" o:title="" grayscale="t" bilevel="t"/>
              </v:shape>
            </v:group>
          </w:pict>
        </mc:Fallback>
      </mc:AlternateContent>
    </w:r>
    <w:r w:rsidRPr="007A77DB">
      <w:rPr>
        <w:noProof/>
        <w:lang w:val="en-US"/>
      </w:rPr>
      <w:drawing>
        <wp:anchor distT="0" distB="0" distL="114300" distR="114300" simplePos="0" relativeHeight="251658244" behindDoc="0" locked="0" layoutInCell="1" allowOverlap="1" wp14:anchorId="58536650" wp14:editId="1288F7F0">
          <wp:simplePos x="0" y="0"/>
          <wp:positionH relativeFrom="column">
            <wp:posOffset>4502150</wp:posOffset>
          </wp:positionH>
          <wp:positionV relativeFrom="paragraph">
            <wp:posOffset>10085070</wp:posOffset>
          </wp:positionV>
          <wp:extent cx="2514600" cy="200025"/>
          <wp:effectExtent l="19050" t="0" r="0" b="0"/>
          <wp:wrapNone/>
          <wp:docPr id="11" name="Picture 11" descr="m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moto"/>
                  <pic:cNvPicPr>
                    <a:picLocks noChangeAspect="1" noChangeArrowheads="1"/>
                  </pic:cNvPicPr>
                </pic:nvPicPr>
                <pic:blipFill>
                  <a:blip r:embed="rId1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7A77DB">
      <w:rPr>
        <w:noProof/>
        <w:lang w:val="en-US"/>
      </w:rPr>
      <w:drawing>
        <wp:anchor distT="0" distB="0" distL="114300" distR="114300" simplePos="0" relativeHeight="251658243" behindDoc="0" locked="0" layoutInCell="1" allowOverlap="1" wp14:anchorId="2B9C62BE" wp14:editId="2984E17A">
          <wp:simplePos x="0" y="0"/>
          <wp:positionH relativeFrom="column">
            <wp:posOffset>4654550</wp:posOffset>
          </wp:positionH>
          <wp:positionV relativeFrom="paragraph">
            <wp:posOffset>10237470</wp:posOffset>
          </wp:positionV>
          <wp:extent cx="2519680" cy="239395"/>
          <wp:effectExtent l="19050" t="0" r="0" b="0"/>
          <wp:wrapNone/>
          <wp:docPr id="58" name="Picture 58" descr="m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moto"/>
                  <pic:cNvPicPr>
                    <a:picLocks noChangeAspect="1" noChangeArrowheads="1"/>
                  </pic:cNvPicPr>
                </pic:nvPicPr>
                <pic:blipFill>
                  <a:blip r:embed="rId1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9680" cy="239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1FA59" w14:textId="77777777" w:rsidR="000C42FB" w:rsidRDefault="000C42FB" w:rsidP="00BE14E2">
      <w:r>
        <w:separator/>
      </w:r>
    </w:p>
  </w:footnote>
  <w:footnote w:type="continuationSeparator" w:id="0">
    <w:p w14:paraId="6CFA4700" w14:textId="77777777" w:rsidR="000C42FB" w:rsidRDefault="000C42FB" w:rsidP="00BE14E2">
      <w:r>
        <w:continuationSeparator/>
      </w:r>
    </w:p>
  </w:footnote>
  <w:footnote w:type="continuationNotice" w:id="1">
    <w:p w14:paraId="2A7895B5" w14:textId="77777777" w:rsidR="000C42FB" w:rsidRDefault="000C42F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CBF7" w14:textId="77777777" w:rsidR="00B14729" w:rsidRPr="00CE2602" w:rsidRDefault="00B14729" w:rsidP="00BE14E2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0F253F73" wp14:editId="22FFCB10">
              <wp:simplePos x="0" y="0"/>
              <wp:positionH relativeFrom="column">
                <wp:posOffset>-540385</wp:posOffset>
              </wp:positionH>
              <wp:positionV relativeFrom="paragraph">
                <wp:posOffset>-457200</wp:posOffset>
              </wp:positionV>
              <wp:extent cx="9326880" cy="12240308"/>
              <wp:effectExtent l="0" t="0" r="7620" b="8890"/>
              <wp:wrapNone/>
              <wp:docPr id="16" name="Freeform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9326880" cy="12240308"/>
                      </a:xfrm>
                      <a:custGeom>
                        <a:avLst/>
                        <a:gdLst>
                          <a:gd name="connsiteX0" fmla="*/ 0 w 8726585"/>
                          <a:gd name="connsiteY0" fmla="*/ 11430855 h 11443496"/>
                          <a:gd name="connsiteX1" fmla="*/ 53968 w 8726585"/>
                          <a:gd name="connsiteY1" fmla="*/ 11430855 h 11443496"/>
                          <a:gd name="connsiteX2" fmla="*/ 8726585 w 8726585"/>
                          <a:gd name="connsiteY2" fmla="*/ 11430855 h 11443496"/>
                          <a:gd name="connsiteX3" fmla="*/ 8726585 w 8726585"/>
                          <a:gd name="connsiteY3" fmla="*/ 11443496 h 11443496"/>
                          <a:gd name="connsiteX4" fmla="*/ 290293 w 8726585"/>
                          <a:gd name="connsiteY4" fmla="*/ 11443496 h 11443496"/>
                          <a:gd name="connsiteX5" fmla="*/ 0 w 8726585"/>
                          <a:gd name="connsiteY5" fmla="*/ 11443496 h 11443496"/>
                          <a:gd name="connsiteX6" fmla="*/ 0 w 8726585"/>
                          <a:gd name="connsiteY6" fmla="*/ 0 h 11443496"/>
                          <a:gd name="connsiteX7" fmla="*/ 182575 w 8726585"/>
                          <a:gd name="connsiteY7" fmla="*/ 0 h 11443496"/>
                          <a:gd name="connsiteX8" fmla="*/ 657688 w 8726585"/>
                          <a:gd name="connsiteY8" fmla="*/ 0 h 11443496"/>
                          <a:gd name="connsiteX9" fmla="*/ 4583097 w 8726585"/>
                          <a:gd name="connsiteY9" fmla="*/ 5075464 h 11443496"/>
                          <a:gd name="connsiteX10" fmla="*/ 140066 w 8726585"/>
                          <a:gd name="connsiteY10" fmla="*/ 10936196 h 11443496"/>
                          <a:gd name="connsiteX11" fmla="*/ 0 w 8726585"/>
                          <a:gd name="connsiteY11" fmla="*/ 10984657 h 1144349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</a:cxnLst>
                        <a:rect l="l" t="t" r="r" b="b"/>
                        <a:pathLst>
                          <a:path w="8726585" h="11443496">
                            <a:moveTo>
                              <a:pt x="0" y="11430855"/>
                            </a:moveTo>
                            <a:lnTo>
                              <a:pt x="53968" y="11430855"/>
                            </a:lnTo>
                            <a:cubicBezTo>
                              <a:pt x="1403665" y="11430855"/>
                              <a:pt x="3944270" y="11430855"/>
                              <a:pt x="8726585" y="11430855"/>
                            </a:cubicBezTo>
                            <a:cubicBezTo>
                              <a:pt x="8726585" y="11430855"/>
                              <a:pt x="8726585" y="11430855"/>
                              <a:pt x="8726585" y="11443496"/>
                            </a:cubicBezTo>
                            <a:cubicBezTo>
                              <a:pt x="8726585" y="11443496"/>
                              <a:pt x="8726585" y="11443496"/>
                              <a:pt x="290293" y="11443496"/>
                            </a:cubicBezTo>
                            <a:lnTo>
                              <a:pt x="0" y="11443496"/>
                            </a:lnTo>
                            <a:close/>
                            <a:moveTo>
                              <a:pt x="0" y="0"/>
                            </a:moveTo>
                            <a:lnTo>
                              <a:pt x="182575" y="0"/>
                            </a:lnTo>
                            <a:cubicBezTo>
                              <a:pt x="330842" y="0"/>
                              <a:pt x="488993" y="0"/>
                              <a:pt x="657688" y="0"/>
                            </a:cubicBezTo>
                            <a:cubicBezTo>
                              <a:pt x="692454" y="5141831"/>
                              <a:pt x="5167800" y="6731468"/>
                              <a:pt x="4583097" y="5075464"/>
                            </a:cubicBezTo>
                            <a:cubicBezTo>
                              <a:pt x="5530029" y="5433814"/>
                              <a:pt x="5953189" y="8864723"/>
                              <a:pt x="140066" y="10936196"/>
                            </a:cubicBezTo>
                            <a:lnTo>
                              <a:pt x="0" y="10984657"/>
                            </a:lnTo>
                            <a:close/>
                          </a:path>
                        </a:pathLst>
                      </a:custGeom>
                      <a:solidFill>
                        <a:srgbClr val="300B4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8A73ED" id="Freeform 21" o:spid="_x0000_s1026" style="position:absolute;margin-left:-42.55pt;margin-top:-36pt;width:734.4pt;height:963.8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26585,1144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" path="m,11430855r53968,c1403665,11430855,3944270,11430855,8726585,11430855v,,,,,12641c8726585,11443496,8726585,11443496,290293,11443496r-290293,l,11430855xm,l182575,c330842,,488993,,657688,v34766,5141831,4510112,6731468,3925409,5075464c5530029,5433814,5953189,8864723,140066,10936196l,10984657,,xe" fillcolor="#300b48" stroked="f">
              <v:path arrowok="t" o:connecttype="custom" o:connectlocs="0,12226787;57680,12226787;9326880,12226787;9326880,12240308;310262,12240308;0,12240308;0,0;195134,0;702930,0;4898365,5428869;149701,11697685;0,11749520" o:connectangles="0,0,0,0,0,0,0,0,0,0,0,0"/>
              <o:lock v:ext="edit" aspectratio="t"/>
            </v:shape>
          </w:pict>
        </mc:Fallback>
      </mc:AlternateContent>
    </w:r>
  </w:p>
  <w:p w14:paraId="6348CEB2" w14:textId="77777777" w:rsidR="00B14729" w:rsidRPr="00B85364" w:rsidRDefault="00B14729" w:rsidP="00BE14E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9E41341"/>
    <w:multiLevelType w:val="hybridMultilevel"/>
    <w:tmpl w:val="A75C0668"/>
    <w:lvl w:ilvl="0" w:tplc="3F62EE8E">
      <w:start w:val="1"/>
      <w:numFmt w:val="decimal"/>
      <w:pStyle w:val="Number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61777"/>
    <w:multiLevelType w:val="hybridMultilevel"/>
    <w:tmpl w:val="4476EA42"/>
    <w:lvl w:ilvl="0" w:tplc="82A8DC58">
      <w:start w:val="1"/>
      <w:numFmt w:val="bullet"/>
      <w:pStyle w:val="Bullet2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D600B"/>
    <w:multiLevelType w:val="hybridMultilevel"/>
    <w:tmpl w:val="892A8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B04B50"/>
    <w:multiLevelType w:val="multilevel"/>
    <w:tmpl w:val="88D8277A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39E0D75"/>
    <w:multiLevelType w:val="hybridMultilevel"/>
    <w:tmpl w:val="86DC2CB6"/>
    <w:lvl w:ilvl="0" w:tplc="A90485E8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12ABDB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04419"/>
    <w:multiLevelType w:val="hybridMultilevel"/>
    <w:tmpl w:val="CEEE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4701D"/>
    <w:multiLevelType w:val="hybridMultilevel"/>
    <w:tmpl w:val="A106D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93D11"/>
    <w:multiLevelType w:val="hybridMultilevel"/>
    <w:tmpl w:val="FCB8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801DE"/>
    <w:multiLevelType w:val="multilevel"/>
    <w:tmpl w:val="75DCF8AC"/>
    <w:numStyleLink w:val="Style1"/>
  </w:abstractNum>
  <w:abstractNum w:abstractNumId="10" w15:restartNumberingAfterBreak="0">
    <w:nsid w:val="3BF27BD7"/>
    <w:multiLevelType w:val="hybridMultilevel"/>
    <w:tmpl w:val="ED2C7704"/>
    <w:lvl w:ilvl="0" w:tplc="4920BBF4">
      <w:start w:val="1"/>
      <w:numFmt w:val="lowerLetter"/>
      <w:pStyle w:val="Numbering3"/>
      <w:lvlText w:val="%1."/>
      <w:lvlJc w:val="left"/>
      <w:pPr>
        <w:ind w:left="99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B3967"/>
    <w:multiLevelType w:val="hybridMultilevel"/>
    <w:tmpl w:val="ACA2559C"/>
    <w:lvl w:ilvl="0" w:tplc="1A0C9174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B1C8E"/>
    <w:multiLevelType w:val="hybridMultilevel"/>
    <w:tmpl w:val="49DA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A4F60"/>
    <w:multiLevelType w:val="hybridMultilevel"/>
    <w:tmpl w:val="42B21CFA"/>
    <w:lvl w:ilvl="0" w:tplc="51F81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960F0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DB30543"/>
    <w:multiLevelType w:val="hybridMultilevel"/>
    <w:tmpl w:val="FB06A364"/>
    <w:lvl w:ilvl="0" w:tplc="9EBC0C96">
      <w:start w:val="1"/>
      <w:numFmt w:val="bullet"/>
      <w:pStyle w:val="Bullet3"/>
      <w:lvlText w:val="–"/>
      <w:lvlJc w:val="left"/>
      <w:pPr>
        <w:ind w:left="1080" w:hanging="360"/>
      </w:pPr>
      <w:rPr>
        <w:rFonts w:ascii="Arial" w:hAnsi="Arial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21375E5"/>
    <w:multiLevelType w:val="hybridMultilevel"/>
    <w:tmpl w:val="A106D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B1EB8"/>
    <w:multiLevelType w:val="hybridMultilevel"/>
    <w:tmpl w:val="822E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079F2"/>
    <w:multiLevelType w:val="hybridMultilevel"/>
    <w:tmpl w:val="27229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57622C"/>
    <w:multiLevelType w:val="multilevel"/>
    <w:tmpl w:val="75DCF8AC"/>
    <w:styleLink w:val="Style1"/>
    <w:lvl w:ilvl="0">
      <w:start w:val="1"/>
      <w:numFmt w:val="decimal"/>
      <w:pStyle w:val="Heading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0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0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0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C6F4939"/>
    <w:multiLevelType w:val="hybridMultilevel"/>
    <w:tmpl w:val="BC84A36C"/>
    <w:lvl w:ilvl="0" w:tplc="D3108D6C">
      <w:start w:val="1"/>
      <w:numFmt w:val="lowerRoman"/>
      <w:pStyle w:val="Numbering2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87C6C"/>
    <w:multiLevelType w:val="hybridMultilevel"/>
    <w:tmpl w:val="2528D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6041BA"/>
    <w:multiLevelType w:val="hybridMultilevel"/>
    <w:tmpl w:val="C5AAC358"/>
    <w:lvl w:ilvl="0" w:tplc="944CD084">
      <w:start w:val="1"/>
      <w:numFmt w:val="decimal"/>
      <w:lvlText w:val="%1"/>
      <w:lvlJc w:val="left"/>
      <w:pPr>
        <w:ind w:left="928" w:hanging="360"/>
      </w:pPr>
      <w:rPr>
        <w:rFonts w:ascii="Verdana" w:hAnsi="Verdana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662BC"/>
    <w:multiLevelType w:val="hybridMultilevel"/>
    <w:tmpl w:val="CCA20EAC"/>
    <w:lvl w:ilvl="0" w:tplc="B49EA510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613308"/>
    <w:multiLevelType w:val="hybridMultilevel"/>
    <w:tmpl w:val="E64A2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1761AC"/>
    <w:multiLevelType w:val="hybridMultilevel"/>
    <w:tmpl w:val="BCAEE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5"/>
  </w:num>
  <w:num w:numId="4">
    <w:abstractNumId w:val="15"/>
  </w:num>
  <w:num w:numId="5">
    <w:abstractNumId w:val="1"/>
  </w:num>
  <w:num w:numId="6">
    <w:abstractNumId w:val="10"/>
  </w:num>
  <w:num w:numId="7">
    <w:abstractNumId w:val="14"/>
  </w:num>
  <w:num w:numId="8">
    <w:abstractNumId w:val="4"/>
  </w:num>
  <w:num w:numId="9">
    <w:abstractNumId w:val="19"/>
  </w:num>
  <w:num w:numId="10">
    <w:abstractNumId w:val="9"/>
  </w:num>
  <w:num w:numId="11">
    <w:abstractNumId w:val="17"/>
  </w:num>
  <w:num w:numId="12">
    <w:abstractNumId w:val="8"/>
  </w:num>
  <w:num w:numId="13">
    <w:abstractNumId w:val="23"/>
  </w:num>
  <w:num w:numId="14">
    <w:abstractNumId w:val="22"/>
  </w:num>
  <w:num w:numId="15">
    <w:abstractNumId w:val="11"/>
  </w:num>
  <w:num w:numId="16">
    <w:abstractNumId w:val="0"/>
  </w:num>
  <w:num w:numId="17">
    <w:abstractNumId w:val="24"/>
  </w:num>
  <w:num w:numId="18">
    <w:abstractNumId w:val="12"/>
  </w:num>
  <w:num w:numId="19">
    <w:abstractNumId w:val="9"/>
  </w:num>
  <w:num w:numId="20">
    <w:abstractNumId w:val="9"/>
  </w:num>
  <w:num w:numId="21">
    <w:abstractNumId w:val="3"/>
  </w:num>
  <w:num w:numId="22">
    <w:abstractNumId w:val="7"/>
  </w:num>
  <w:num w:numId="23">
    <w:abstractNumId w:val="16"/>
  </w:num>
  <w:num w:numId="24">
    <w:abstractNumId w:val="21"/>
  </w:num>
  <w:num w:numId="25">
    <w:abstractNumId w:val="18"/>
  </w:num>
  <w:num w:numId="26">
    <w:abstractNumId w:val="25"/>
  </w:num>
  <w:num w:numId="27">
    <w:abstractNumId w:val="13"/>
  </w:num>
  <w:num w:numId="28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8A9"/>
    <w:rsid w:val="0000112C"/>
    <w:rsid w:val="000020DF"/>
    <w:rsid w:val="000027AA"/>
    <w:rsid w:val="00002FF4"/>
    <w:rsid w:val="0000326C"/>
    <w:rsid w:val="0000480B"/>
    <w:rsid w:val="00010137"/>
    <w:rsid w:val="0001155C"/>
    <w:rsid w:val="000116FC"/>
    <w:rsid w:val="00012219"/>
    <w:rsid w:val="000158E1"/>
    <w:rsid w:val="00017244"/>
    <w:rsid w:val="00025A4B"/>
    <w:rsid w:val="0002604C"/>
    <w:rsid w:val="00026678"/>
    <w:rsid w:val="00026A1A"/>
    <w:rsid w:val="000304E5"/>
    <w:rsid w:val="00030943"/>
    <w:rsid w:val="00031E0B"/>
    <w:rsid w:val="00032F71"/>
    <w:rsid w:val="0003708B"/>
    <w:rsid w:val="00045B73"/>
    <w:rsid w:val="000463DF"/>
    <w:rsid w:val="0004730B"/>
    <w:rsid w:val="00050738"/>
    <w:rsid w:val="0005253D"/>
    <w:rsid w:val="00055310"/>
    <w:rsid w:val="00055870"/>
    <w:rsid w:val="00055997"/>
    <w:rsid w:val="00057C01"/>
    <w:rsid w:val="00061B99"/>
    <w:rsid w:val="0006550B"/>
    <w:rsid w:val="00065EE4"/>
    <w:rsid w:val="0007021E"/>
    <w:rsid w:val="0007021F"/>
    <w:rsid w:val="000718BF"/>
    <w:rsid w:val="00072003"/>
    <w:rsid w:val="00073B48"/>
    <w:rsid w:val="00073F32"/>
    <w:rsid w:val="00074237"/>
    <w:rsid w:val="000770DF"/>
    <w:rsid w:val="00082C7C"/>
    <w:rsid w:val="00083869"/>
    <w:rsid w:val="000842CC"/>
    <w:rsid w:val="00085971"/>
    <w:rsid w:val="00085BD6"/>
    <w:rsid w:val="00086915"/>
    <w:rsid w:val="00087380"/>
    <w:rsid w:val="0009767D"/>
    <w:rsid w:val="00097FAE"/>
    <w:rsid w:val="000A03F7"/>
    <w:rsid w:val="000A260C"/>
    <w:rsid w:val="000A55CD"/>
    <w:rsid w:val="000A5668"/>
    <w:rsid w:val="000A7827"/>
    <w:rsid w:val="000B068A"/>
    <w:rsid w:val="000B6336"/>
    <w:rsid w:val="000B6CAD"/>
    <w:rsid w:val="000C09AE"/>
    <w:rsid w:val="000C13C6"/>
    <w:rsid w:val="000C1BB9"/>
    <w:rsid w:val="000C1ED2"/>
    <w:rsid w:val="000C299C"/>
    <w:rsid w:val="000C3F35"/>
    <w:rsid w:val="000C42FB"/>
    <w:rsid w:val="000C56EC"/>
    <w:rsid w:val="000C634A"/>
    <w:rsid w:val="000C64AD"/>
    <w:rsid w:val="000C6D80"/>
    <w:rsid w:val="000C6DA8"/>
    <w:rsid w:val="000C701B"/>
    <w:rsid w:val="000C74B3"/>
    <w:rsid w:val="000D1003"/>
    <w:rsid w:val="000D5E79"/>
    <w:rsid w:val="000E003F"/>
    <w:rsid w:val="000E4C3F"/>
    <w:rsid w:val="000E4F2C"/>
    <w:rsid w:val="000E7BA8"/>
    <w:rsid w:val="000F073A"/>
    <w:rsid w:val="000F0A38"/>
    <w:rsid w:val="000F0EF1"/>
    <w:rsid w:val="000F368B"/>
    <w:rsid w:val="000F369A"/>
    <w:rsid w:val="000F3823"/>
    <w:rsid w:val="000F4C07"/>
    <w:rsid w:val="000F5D6C"/>
    <w:rsid w:val="000F785B"/>
    <w:rsid w:val="00101C5D"/>
    <w:rsid w:val="001025E4"/>
    <w:rsid w:val="0010282F"/>
    <w:rsid w:val="0010629C"/>
    <w:rsid w:val="00106465"/>
    <w:rsid w:val="00112783"/>
    <w:rsid w:val="0011295B"/>
    <w:rsid w:val="00112A65"/>
    <w:rsid w:val="001137CF"/>
    <w:rsid w:val="001155AF"/>
    <w:rsid w:val="00120358"/>
    <w:rsid w:val="00120BF9"/>
    <w:rsid w:val="00122A7B"/>
    <w:rsid w:val="001233CE"/>
    <w:rsid w:val="00123EEF"/>
    <w:rsid w:val="00127735"/>
    <w:rsid w:val="00127B29"/>
    <w:rsid w:val="00132989"/>
    <w:rsid w:val="00135842"/>
    <w:rsid w:val="0013670F"/>
    <w:rsid w:val="001409E6"/>
    <w:rsid w:val="00140B4D"/>
    <w:rsid w:val="001429F0"/>
    <w:rsid w:val="00144536"/>
    <w:rsid w:val="00145482"/>
    <w:rsid w:val="00150A36"/>
    <w:rsid w:val="00150AA3"/>
    <w:rsid w:val="0015367C"/>
    <w:rsid w:val="0015516F"/>
    <w:rsid w:val="001554E0"/>
    <w:rsid w:val="00156221"/>
    <w:rsid w:val="00157AD8"/>
    <w:rsid w:val="0016534A"/>
    <w:rsid w:val="0016788E"/>
    <w:rsid w:val="0017057C"/>
    <w:rsid w:val="001742D8"/>
    <w:rsid w:val="001829D2"/>
    <w:rsid w:val="00182CC0"/>
    <w:rsid w:val="00183C8E"/>
    <w:rsid w:val="001855A1"/>
    <w:rsid w:val="001860D0"/>
    <w:rsid w:val="001900C9"/>
    <w:rsid w:val="001903F6"/>
    <w:rsid w:val="001923D0"/>
    <w:rsid w:val="001924C2"/>
    <w:rsid w:val="00194A30"/>
    <w:rsid w:val="00196D64"/>
    <w:rsid w:val="001B089F"/>
    <w:rsid w:val="001B2D9C"/>
    <w:rsid w:val="001B52B8"/>
    <w:rsid w:val="001C2C09"/>
    <w:rsid w:val="001C4E45"/>
    <w:rsid w:val="001C5FC9"/>
    <w:rsid w:val="001C73A4"/>
    <w:rsid w:val="001D14DC"/>
    <w:rsid w:val="001D3E45"/>
    <w:rsid w:val="001D678A"/>
    <w:rsid w:val="001D6B18"/>
    <w:rsid w:val="001E1955"/>
    <w:rsid w:val="001E237F"/>
    <w:rsid w:val="001E4FFA"/>
    <w:rsid w:val="001E6D32"/>
    <w:rsid w:val="001E7343"/>
    <w:rsid w:val="001F120F"/>
    <w:rsid w:val="001F39A8"/>
    <w:rsid w:val="001F3CF5"/>
    <w:rsid w:val="001F4AB7"/>
    <w:rsid w:val="00200196"/>
    <w:rsid w:val="0020186C"/>
    <w:rsid w:val="00201CDD"/>
    <w:rsid w:val="00203C77"/>
    <w:rsid w:val="002045D5"/>
    <w:rsid w:val="002068D9"/>
    <w:rsid w:val="00210EF1"/>
    <w:rsid w:val="00211129"/>
    <w:rsid w:val="00212890"/>
    <w:rsid w:val="0021732C"/>
    <w:rsid w:val="00220D13"/>
    <w:rsid w:val="002257AF"/>
    <w:rsid w:val="00226555"/>
    <w:rsid w:val="00230741"/>
    <w:rsid w:val="00233EAA"/>
    <w:rsid w:val="00235A45"/>
    <w:rsid w:val="002376FE"/>
    <w:rsid w:val="00240EE1"/>
    <w:rsid w:val="002426D4"/>
    <w:rsid w:val="0024279D"/>
    <w:rsid w:val="00243A99"/>
    <w:rsid w:val="00244551"/>
    <w:rsid w:val="00250EDC"/>
    <w:rsid w:val="00253A18"/>
    <w:rsid w:val="002550A4"/>
    <w:rsid w:val="00255537"/>
    <w:rsid w:val="00260368"/>
    <w:rsid w:val="00260E57"/>
    <w:rsid w:val="00262C86"/>
    <w:rsid w:val="002651DE"/>
    <w:rsid w:val="00265C7B"/>
    <w:rsid w:val="00265C9E"/>
    <w:rsid w:val="0027139C"/>
    <w:rsid w:val="002718BB"/>
    <w:rsid w:val="00275CEA"/>
    <w:rsid w:val="002814B9"/>
    <w:rsid w:val="00282AF9"/>
    <w:rsid w:val="00282C88"/>
    <w:rsid w:val="002842AE"/>
    <w:rsid w:val="00285316"/>
    <w:rsid w:val="002853BE"/>
    <w:rsid w:val="00285F05"/>
    <w:rsid w:val="00292562"/>
    <w:rsid w:val="00296319"/>
    <w:rsid w:val="00296847"/>
    <w:rsid w:val="00296F29"/>
    <w:rsid w:val="00297FCA"/>
    <w:rsid w:val="002A0155"/>
    <w:rsid w:val="002A3DED"/>
    <w:rsid w:val="002A7798"/>
    <w:rsid w:val="002B12F3"/>
    <w:rsid w:val="002B44C4"/>
    <w:rsid w:val="002C0C00"/>
    <w:rsid w:val="002C3364"/>
    <w:rsid w:val="002C46CA"/>
    <w:rsid w:val="002C48AA"/>
    <w:rsid w:val="002D0CD2"/>
    <w:rsid w:val="002D26F8"/>
    <w:rsid w:val="002D52A8"/>
    <w:rsid w:val="002D62A1"/>
    <w:rsid w:val="002D6588"/>
    <w:rsid w:val="002E24D0"/>
    <w:rsid w:val="002E4A4A"/>
    <w:rsid w:val="002E70E1"/>
    <w:rsid w:val="002F080E"/>
    <w:rsid w:val="002F26D3"/>
    <w:rsid w:val="002F2A92"/>
    <w:rsid w:val="002F332A"/>
    <w:rsid w:val="002F3E66"/>
    <w:rsid w:val="002F416D"/>
    <w:rsid w:val="002F4EC0"/>
    <w:rsid w:val="002F58FD"/>
    <w:rsid w:val="002F617D"/>
    <w:rsid w:val="002F62D2"/>
    <w:rsid w:val="002F7E45"/>
    <w:rsid w:val="00300CC0"/>
    <w:rsid w:val="0030100A"/>
    <w:rsid w:val="003014F1"/>
    <w:rsid w:val="0030177A"/>
    <w:rsid w:val="00302489"/>
    <w:rsid w:val="00303EAD"/>
    <w:rsid w:val="0030408A"/>
    <w:rsid w:val="00305D8A"/>
    <w:rsid w:val="00306EB8"/>
    <w:rsid w:val="003117A0"/>
    <w:rsid w:val="0031243D"/>
    <w:rsid w:val="00314FCC"/>
    <w:rsid w:val="003175A5"/>
    <w:rsid w:val="00321D7F"/>
    <w:rsid w:val="00327F20"/>
    <w:rsid w:val="0033033D"/>
    <w:rsid w:val="00331D80"/>
    <w:rsid w:val="00332C7C"/>
    <w:rsid w:val="00333EF2"/>
    <w:rsid w:val="00336061"/>
    <w:rsid w:val="0034137F"/>
    <w:rsid w:val="00341798"/>
    <w:rsid w:val="00342357"/>
    <w:rsid w:val="00344232"/>
    <w:rsid w:val="00344543"/>
    <w:rsid w:val="00346337"/>
    <w:rsid w:val="00347F8C"/>
    <w:rsid w:val="003521A5"/>
    <w:rsid w:val="003553F9"/>
    <w:rsid w:val="00355D86"/>
    <w:rsid w:val="003575AF"/>
    <w:rsid w:val="00360A80"/>
    <w:rsid w:val="00360EAD"/>
    <w:rsid w:val="00361236"/>
    <w:rsid w:val="00361538"/>
    <w:rsid w:val="00362DC6"/>
    <w:rsid w:val="00364B7C"/>
    <w:rsid w:val="00366CDF"/>
    <w:rsid w:val="00367B3D"/>
    <w:rsid w:val="00370E20"/>
    <w:rsid w:val="00371903"/>
    <w:rsid w:val="00372E36"/>
    <w:rsid w:val="0037330F"/>
    <w:rsid w:val="00375703"/>
    <w:rsid w:val="00375C02"/>
    <w:rsid w:val="003820DB"/>
    <w:rsid w:val="00382654"/>
    <w:rsid w:val="00382716"/>
    <w:rsid w:val="0038364F"/>
    <w:rsid w:val="00383E71"/>
    <w:rsid w:val="00383ECC"/>
    <w:rsid w:val="0038560B"/>
    <w:rsid w:val="003926E0"/>
    <w:rsid w:val="003938E7"/>
    <w:rsid w:val="00394DB6"/>
    <w:rsid w:val="00395518"/>
    <w:rsid w:val="003956D3"/>
    <w:rsid w:val="003958F2"/>
    <w:rsid w:val="003967F7"/>
    <w:rsid w:val="00396D98"/>
    <w:rsid w:val="00397349"/>
    <w:rsid w:val="0039745E"/>
    <w:rsid w:val="003A28BD"/>
    <w:rsid w:val="003A3CDD"/>
    <w:rsid w:val="003A4B2F"/>
    <w:rsid w:val="003A4D3B"/>
    <w:rsid w:val="003A663D"/>
    <w:rsid w:val="003A6D45"/>
    <w:rsid w:val="003A729C"/>
    <w:rsid w:val="003A7E4C"/>
    <w:rsid w:val="003B14F3"/>
    <w:rsid w:val="003B1564"/>
    <w:rsid w:val="003B3546"/>
    <w:rsid w:val="003B78A4"/>
    <w:rsid w:val="003B7D48"/>
    <w:rsid w:val="003C106B"/>
    <w:rsid w:val="003C4339"/>
    <w:rsid w:val="003C51DE"/>
    <w:rsid w:val="003C5E15"/>
    <w:rsid w:val="003C6055"/>
    <w:rsid w:val="003C6E17"/>
    <w:rsid w:val="003C72CC"/>
    <w:rsid w:val="003D0AD9"/>
    <w:rsid w:val="003D0C1C"/>
    <w:rsid w:val="003D2C62"/>
    <w:rsid w:val="003D3EEB"/>
    <w:rsid w:val="003D59F1"/>
    <w:rsid w:val="003D6330"/>
    <w:rsid w:val="003E0EF6"/>
    <w:rsid w:val="003E5991"/>
    <w:rsid w:val="003F1667"/>
    <w:rsid w:val="003F2560"/>
    <w:rsid w:val="003F3AF3"/>
    <w:rsid w:val="003F3B7A"/>
    <w:rsid w:val="003F614C"/>
    <w:rsid w:val="003F67F7"/>
    <w:rsid w:val="003F728C"/>
    <w:rsid w:val="004004B0"/>
    <w:rsid w:val="004034DD"/>
    <w:rsid w:val="0040485F"/>
    <w:rsid w:val="00405219"/>
    <w:rsid w:val="00405DA6"/>
    <w:rsid w:val="00416349"/>
    <w:rsid w:val="00422791"/>
    <w:rsid w:val="0042512B"/>
    <w:rsid w:val="00431544"/>
    <w:rsid w:val="0043163A"/>
    <w:rsid w:val="00437C97"/>
    <w:rsid w:val="00443DCE"/>
    <w:rsid w:val="00444027"/>
    <w:rsid w:val="004447B1"/>
    <w:rsid w:val="00444E31"/>
    <w:rsid w:val="004459D4"/>
    <w:rsid w:val="00445FB7"/>
    <w:rsid w:val="00447A05"/>
    <w:rsid w:val="00451217"/>
    <w:rsid w:val="00454107"/>
    <w:rsid w:val="0045542E"/>
    <w:rsid w:val="004566AE"/>
    <w:rsid w:val="00461906"/>
    <w:rsid w:val="00461BE2"/>
    <w:rsid w:val="00462280"/>
    <w:rsid w:val="00465554"/>
    <w:rsid w:val="00466387"/>
    <w:rsid w:val="00466908"/>
    <w:rsid w:val="00467EF4"/>
    <w:rsid w:val="00471EDC"/>
    <w:rsid w:val="004738BC"/>
    <w:rsid w:val="00474C03"/>
    <w:rsid w:val="00475C0E"/>
    <w:rsid w:val="004851C2"/>
    <w:rsid w:val="0048561D"/>
    <w:rsid w:val="00485E09"/>
    <w:rsid w:val="00486503"/>
    <w:rsid w:val="004903A1"/>
    <w:rsid w:val="00491B76"/>
    <w:rsid w:val="00493839"/>
    <w:rsid w:val="00493A43"/>
    <w:rsid w:val="00496201"/>
    <w:rsid w:val="004A38A1"/>
    <w:rsid w:val="004A56A9"/>
    <w:rsid w:val="004A6BD7"/>
    <w:rsid w:val="004A7AAC"/>
    <w:rsid w:val="004B05F2"/>
    <w:rsid w:val="004B06A6"/>
    <w:rsid w:val="004B137D"/>
    <w:rsid w:val="004B220E"/>
    <w:rsid w:val="004B22A3"/>
    <w:rsid w:val="004C0587"/>
    <w:rsid w:val="004C37D9"/>
    <w:rsid w:val="004C6C76"/>
    <w:rsid w:val="004C78D3"/>
    <w:rsid w:val="004C7AF4"/>
    <w:rsid w:val="004D010D"/>
    <w:rsid w:val="004D053B"/>
    <w:rsid w:val="004D1FFE"/>
    <w:rsid w:val="004D31D5"/>
    <w:rsid w:val="004E0F54"/>
    <w:rsid w:val="004E1FD2"/>
    <w:rsid w:val="004E2167"/>
    <w:rsid w:val="004E5007"/>
    <w:rsid w:val="004E6B82"/>
    <w:rsid w:val="004F0A62"/>
    <w:rsid w:val="004F5EC0"/>
    <w:rsid w:val="00501C98"/>
    <w:rsid w:val="005053AE"/>
    <w:rsid w:val="00505BE4"/>
    <w:rsid w:val="00506750"/>
    <w:rsid w:val="00507D2F"/>
    <w:rsid w:val="00510ED1"/>
    <w:rsid w:val="005153F5"/>
    <w:rsid w:val="0051644E"/>
    <w:rsid w:val="005207F7"/>
    <w:rsid w:val="00524E79"/>
    <w:rsid w:val="00525629"/>
    <w:rsid w:val="00526F94"/>
    <w:rsid w:val="00530306"/>
    <w:rsid w:val="00536CC4"/>
    <w:rsid w:val="00536E2D"/>
    <w:rsid w:val="00540202"/>
    <w:rsid w:val="00542D9E"/>
    <w:rsid w:val="00544173"/>
    <w:rsid w:val="00546051"/>
    <w:rsid w:val="00546104"/>
    <w:rsid w:val="0054629D"/>
    <w:rsid w:val="005467A0"/>
    <w:rsid w:val="00551A9B"/>
    <w:rsid w:val="005563F4"/>
    <w:rsid w:val="0056094E"/>
    <w:rsid w:val="00562722"/>
    <w:rsid w:val="0057458B"/>
    <w:rsid w:val="005765D4"/>
    <w:rsid w:val="00577ED0"/>
    <w:rsid w:val="005809AF"/>
    <w:rsid w:val="0058480F"/>
    <w:rsid w:val="00584EB3"/>
    <w:rsid w:val="005863C0"/>
    <w:rsid w:val="005864B2"/>
    <w:rsid w:val="00587A39"/>
    <w:rsid w:val="00590411"/>
    <w:rsid w:val="00591D5D"/>
    <w:rsid w:val="005A0DB4"/>
    <w:rsid w:val="005A320B"/>
    <w:rsid w:val="005A45E2"/>
    <w:rsid w:val="005A648A"/>
    <w:rsid w:val="005B079C"/>
    <w:rsid w:val="005B11B0"/>
    <w:rsid w:val="005B1309"/>
    <w:rsid w:val="005B4B72"/>
    <w:rsid w:val="005B6E19"/>
    <w:rsid w:val="005C04D7"/>
    <w:rsid w:val="005C1541"/>
    <w:rsid w:val="005C3455"/>
    <w:rsid w:val="005C50DB"/>
    <w:rsid w:val="005C5607"/>
    <w:rsid w:val="005C6407"/>
    <w:rsid w:val="005D4918"/>
    <w:rsid w:val="005D782C"/>
    <w:rsid w:val="005E0F93"/>
    <w:rsid w:val="005E1865"/>
    <w:rsid w:val="005E1B29"/>
    <w:rsid w:val="005E2CC7"/>
    <w:rsid w:val="005E48C0"/>
    <w:rsid w:val="005E57BA"/>
    <w:rsid w:val="00602481"/>
    <w:rsid w:val="00603802"/>
    <w:rsid w:val="0060573E"/>
    <w:rsid w:val="00607BB5"/>
    <w:rsid w:val="00610C68"/>
    <w:rsid w:val="006120A7"/>
    <w:rsid w:val="006123EC"/>
    <w:rsid w:val="006153C8"/>
    <w:rsid w:val="00617001"/>
    <w:rsid w:val="00621B78"/>
    <w:rsid w:val="00621F9B"/>
    <w:rsid w:val="006246CB"/>
    <w:rsid w:val="00625BFC"/>
    <w:rsid w:val="00625CE4"/>
    <w:rsid w:val="00633C7E"/>
    <w:rsid w:val="006343AE"/>
    <w:rsid w:val="0063453B"/>
    <w:rsid w:val="006352F9"/>
    <w:rsid w:val="00635DF1"/>
    <w:rsid w:val="00636248"/>
    <w:rsid w:val="00641AB8"/>
    <w:rsid w:val="00644A91"/>
    <w:rsid w:val="0064629C"/>
    <w:rsid w:val="00646D7C"/>
    <w:rsid w:val="006502BA"/>
    <w:rsid w:val="006533A1"/>
    <w:rsid w:val="00653D48"/>
    <w:rsid w:val="00655CFB"/>
    <w:rsid w:val="00657157"/>
    <w:rsid w:val="00657927"/>
    <w:rsid w:val="00663276"/>
    <w:rsid w:val="006639B4"/>
    <w:rsid w:val="00666DAB"/>
    <w:rsid w:val="00666E1E"/>
    <w:rsid w:val="006704EC"/>
    <w:rsid w:val="00671D94"/>
    <w:rsid w:val="00676A5E"/>
    <w:rsid w:val="00676AC4"/>
    <w:rsid w:val="0068197E"/>
    <w:rsid w:val="00684126"/>
    <w:rsid w:val="00684709"/>
    <w:rsid w:val="006851A6"/>
    <w:rsid w:val="00686E2F"/>
    <w:rsid w:val="00687950"/>
    <w:rsid w:val="00690866"/>
    <w:rsid w:val="00690F31"/>
    <w:rsid w:val="00691C71"/>
    <w:rsid w:val="00693501"/>
    <w:rsid w:val="00695B5B"/>
    <w:rsid w:val="006A10E1"/>
    <w:rsid w:val="006A17BF"/>
    <w:rsid w:val="006A17C0"/>
    <w:rsid w:val="006A2449"/>
    <w:rsid w:val="006A28EC"/>
    <w:rsid w:val="006A3DE9"/>
    <w:rsid w:val="006A4F9E"/>
    <w:rsid w:val="006B2104"/>
    <w:rsid w:val="006B4B38"/>
    <w:rsid w:val="006B5266"/>
    <w:rsid w:val="006C22E6"/>
    <w:rsid w:val="006C5197"/>
    <w:rsid w:val="006C5D4E"/>
    <w:rsid w:val="006C6134"/>
    <w:rsid w:val="006C61C8"/>
    <w:rsid w:val="006C6513"/>
    <w:rsid w:val="006C6AF0"/>
    <w:rsid w:val="006D00AB"/>
    <w:rsid w:val="006D175D"/>
    <w:rsid w:val="006D1E36"/>
    <w:rsid w:val="006D25A3"/>
    <w:rsid w:val="006D3038"/>
    <w:rsid w:val="006D649E"/>
    <w:rsid w:val="006D6FF6"/>
    <w:rsid w:val="006D7E72"/>
    <w:rsid w:val="006E14DA"/>
    <w:rsid w:val="006E6D7B"/>
    <w:rsid w:val="006E7518"/>
    <w:rsid w:val="006F20E5"/>
    <w:rsid w:val="006F3D4A"/>
    <w:rsid w:val="006F43DE"/>
    <w:rsid w:val="006F7BFB"/>
    <w:rsid w:val="0070003C"/>
    <w:rsid w:val="007027A9"/>
    <w:rsid w:val="00703480"/>
    <w:rsid w:val="00704EEE"/>
    <w:rsid w:val="007106BB"/>
    <w:rsid w:val="00714A1F"/>
    <w:rsid w:val="00714FE1"/>
    <w:rsid w:val="00716D5C"/>
    <w:rsid w:val="00717B16"/>
    <w:rsid w:val="007202CD"/>
    <w:rsid w:val="00723EF2"/>
    <w:rsid w:val="00724E87"/>
    <w:rsid w:val="00725BD7"/>
    <w:rsid w:val="00726E3A"/>
    <w:rsid w:val="00726F3A"/>
    <w:rsid w:val="00730CCB"/>
    <w:rsid w:val="00736069"/>
    <w:rsid w:val="00736937"/>
    <w:rsid w:val="00736BEC"/>
    <w:rsid w:val="0073710B"/>
    <w:rsid w:val="00737586"/>
    <w:rsid w:val="007409D2"/>
    <w:rsid w:val="007418AF"/>
    <w:rsid w:val="00745424"/>
    <w:rsid w:val="007455A6"/>
    <w:rsid w:val="007530FD"/>
    <w:rsid w:val="00754622"/>
    <w:rsid w:val="007561AF"/>
    <w:rsid w:val="0075627B"/>
    <w:rsid w:val="007576D7"/>
    <w:rsid w:val="007614E5"/>
    <w:rsid w:val="00761FBE"/>
    <w:rsid w:val="00762CC7"/>
    <w:rsid w:val="00763C8E"/>
    <w:rsid w:val="00770C20"/>
    <w:rsid w:val="00771601"/>
    <w:rsid w:val="00771C29"/>
    <w:rsid w:val="00773D49"/>
    <w:rsid w:val="00774EC0"/>
    <w:rsid w:val="00776788"/>
    <w:rsid w:val="00780283"/>
    <w:rsid w:val="00781571"/>
    <w:rsid w:val="00782067"/>
    <w:rsid w:val="0078468E"/>
    <w:rsid w:val="00786278"/>
    <w:rsid w:val="007917F8"/>
    <w:rsid w:val="007927EC"/>
    <w:rsid w:val="00793C26"/>
    <w:rsid w:val="00794ED3"/>
    <w:rsid w:val="007954A8"/>
    <w:rsid w:val="00795E94"/>
    <w:rsid w:val="00795FDF"/>
    <w:rsid w:val="007966CA"/>
    <w:rsid w:val="00797643"/>
    <w:rsid w:val="007A05FE"/>
    <w:rsid w:val="007A2C14"/>
    <w:rsid w:val="007A2CD6"/>
    <w:rsid w:val="007A4465"/>
    <w:rsid w:val="007A4EE3"/>
    <w:rsid w:val="007A5C5F"/>
    <w:rsid w:val="007A5E24"/>
    <w:rsid w:val="007A6DD3"/>
    <w:rsid w:val="007A77DB"/>
    <w:rsid w:val="007B189A"/>
    <w:rsid w:val="007B2484"/>
    <w:rsid w:val="007B4495"/>
    <w:rsid w:val="007B4F2A"/>
    <w:rsid w:val="007B65E5"/>
    <w:rsid w:val="007B6DFF"/>
    <w:rsid w:val="007B71D1"/>
    <w:rsid w:val="007B7759"/>
    <w:rsid w:val="007B7D1B"/>
    <w:rsid w:val="007C2CF3"/>
    <w:rsid w:val="007C4A39"/>
    <w:rsid w:val="007C6E62"/>
    <w:rsid w:val="007D2CFB"/>
    <w:rsid w:val="007D4174"/>
    <w:rsid w:val="007D4C1F"/>
    <w:rsid w:val="007D5695"/>
    <w:rsid w:val="007D6795"/>
    <w:rsid w:val="007D7B17"/>
    <w:rsid w:val="007E3FB9"/>
    <w:rsid w:val="007F3A3E"/>
    <w:rsid w:val="007F3E55"/>
    <w:rsid w:val="007F4436"/>
    <w:rsid w:val="007F47CF"/>
    <w:rsid w:val="007F7A90"/>
    <w:rsid w:val="00802B64"/>
    <w:rsid w:val="00804D82"/>
    <w:rsid w:val="008055FA"/>
    <w:rsid w:val="00805E40"/>
    <w:rsid w:val="00806B80"/>
    <w:rsid w:val="0080778B"/>
    <w:rsid w:val="00811206"/>
    <w:rsid w:val="00812F8B"/>
    <w:rsid w:val="00815641"/>
    <w:rsid w:val="00815FE9"/>
    <w:rsid w:val="00816C7E"/>
    <w:rsid w:val="00817FB4"/>
    <w:rsid w:val="0082254F"/>
    <w:rsid w:val="00825562"/>
    <w:rsid w:val="00825F55"/>
    <w:rsid w:val="008262B3"/>
    <w:rsid w:val="008323F8"/>
    <w:rsid w:val="0083411B"/>
    <w:rsid w:val="00841520"/>
    <w:rsid w:val="008434F8"/>
    <w:rsid w:val="00843C0E"/>
    <w:rsid w:val="008444F1"/>
    <w:rsid w:val="00844E26"/>
    <w:rsid w:val="0084506E"/>
    <w:rsid w:val="00845419"/>
    <w:rsid w:val="00845933"/>
    <w:rsid w:val="00851B9B"/>
    <w:rsid w:val="00853087"/>
    <w:rsid w:val="00855378"/>
    <w:rsid w:val="008569F1"/>
    <w:rsid w:val="00857CFF"/>
    <w:rsid w:val="00863A5B"/>
    <w:rsid w:val="00863AD0"/>
    <w:rsid w:val="00864242"/>
    <w:rsid w:val="0086499B"/>
    <w:rsid w:val="00865E1D"/>
    <w:rsid w:val="00865F0A"/>
    <w:rsid w:val="00867F17"/>
    <w:rsid w:val="00870021"/>
    <w:rsid w:val="0087023D"/>
    <w:rsid w:val="00870F8D"/>
    <w:rsid w:val="008712FB"/>
    <w:rsid w:val="00874737"/>
    <w:rsid w:val="00877B23"/>
    <w:rsid w:val="00881532"/>
    <w:rsid w:val="00881F42"/>
    <w:rsid w:val="00884784"/>
    <w:rsid w:val="00893B73"/>
    <w:rsid w:val="00893E06"/>
    <w:rsid w:val="0089546A"/>
    <w:rsid w:val="00896CB9"/>
    <w:rsid w:val="008A07CD"/>
    <w:rsid w:val="008A4E20"/>
    <w:rsid w:val="008A7238"/>
    <w:rsid w:val="008B3F5F"/>
    <w:rsid w:val="008B4AC9"/>
    <w:rsid w:val="008B54AE"/>
    <w:rsid w:val="008B55E6"/>
    <w:rsid w:val="008B5C26"/>
    <w:rsid w:val="008B6894"/>
    <w:rsid w:val="008B68D9"/>
    <w:rsid w:val="008C1ABB"/>
    <w:rsid w:val="008C21E1"/>
    <w:rsid w:val="008C5C4C"/>
    <w:rsid w:val="008C6274"/>
    <w:rsid w:val="008C7F57"/>
    <w:rsid w:val="008D09DE"/>
    <w:rsid w:val="008D287F"/>
    <w:rsid w:val="008D2AF0"/>
    <w:rsid w:val="008D6AB5"/>
    <w:rsid w:val="008D75B7"/>
    <w:rsid w:val="008E44C3"/>
    <w:rsid w:val="008E615C"/>
    <w:rsid w:val="008E7E7D"/>
    <w:rsid w:val="008F3E58"/>
    <w:rsid w:val="008F6662"/>
    <w:rsid w:val="008F7C4B"/>
    <w:rsid w:val="0090174B"/>
    <w:rsid w:val="00901FB4"/>
    <w:rsid w:val="00902ABF"/>
    <w:rsid w:val="00903E1F"/>
    <w:rsid w:val="0090541B"/>
    <w:rsid w:val="00905FEA"/>
    <w:rsid w:val="00907DCA"/>
    <w:rsid w:val="009103D1"/>
    <w:rsid w:val="009108FA"/>
    <w:rsid w:val="009115A3"/>
    <w:rsid w:val="0091462C"/>
    <w:rsid w:val="00915519"/>
    <w:rsid w:val="00915B16"/>
    <w:rsid w:val="009163EC"/>
    <w:rsid w:val="00916825"/>
    <w:rsid w:val="009170A1"/>
    <w:rsid w:val="009203F0"/>
    <w:rsid w:val="00922BEC"/>
    <w:rsid w:val="00923F81"/>
    <w:rsid w:val="009248B2"/>
    <w:rsid w:val="009265FE"/>
    <w:rsid w:val="00932493"/>
    <w:rsid w:val="0093342A"/>
    <w:rsid w:val="00934139"/>
    <w:rsid w:val="009347FA"/>
    <w:rsid w:val="009412C5"/>
    <w:rsid w:val="009427BE"/>
    <w:rsid w:val="009442A8"/>
    <w:rsid w:val="009474C4"/>
    <w:rsid w:val="00947E45"/>
    <w:rsid w:val="00950811"/>
    <w:rsid w:val="00951631"/>
    <w:rsid w:val="00951681"/>
    <w:rsid w:val="009526F3"/>
    <w:rsid w:val="00952F1B"/>
    <w:rsid w:val="00953D01"/>
    <w:rsid w:val="00955869"/>
    <w:rsid w:val="0096023D"/>
    <w:rsid w:val="00960E2E"/>
    <w:rsid w:val="00966886"/>
    <w:rsid w:val="009675B8"/>
    <w:rsid w:val="00970F2C"/>
    <w:rsid w:val="00971530"/>
    <w:rsid w:val="0097230F"/>
    <w:rsid w:val="00973D6E"/>
    <w:rsid w:val="0097418E"/>
    <w:rsid w:val="0097519B"/>
    <w:rsid w:val="00976CA7"/>
    <w:rsid w:val="00977607"/>
    <w:rsid w:val="009810D6"/>
    <w:rsid w:val="00981433"/>
    <w:rsid w:val="009843D1"/>
    <w:rsid w:val="00985001"/>
    <w:rsid w:val="00985B68"/>
    <w:rsid w:val="0098618B"/>
    <w:rsid w:val="009866EE"/>
    <w:rsid w:val="00986C5C"/>
    <w:rsid w:val="0099029F"/>
    <w:rsid w:val="0099207D"/>
    <w:rsid w:val="009926C9"/>
    <w:rsid w:val="009938DA"/>
    <w:rsid w:val="00994F17"/>
    <w:rsid w:val="00995DB2"/>
    <w:rsid w:val="009965F3"/>
    <w:rsid w:val="0099797D"/>
    <w:rsid w:val="009A1237"/>
    <w:rsid w:val="009A37FE"/>
    <w:rsid w:val="009A75BB"/>
    <w:rsid w:val="009A77D8"/>
    <w:rsid w:val="009B3180"/>
    <w:rsid w:val="009B583C"/>
    <w:rsid w:val="009B5A74"/>
    <w:rsid w:val="009B6D97"/>
    <w:rsid w:val="009B6E27"/>
    <w:rsid w:val="009C34C7"/>
    <w:rsid w:val="009C61B6"/>
    <w:rsid w:val="009C6973"/>
    <w:rsid w:val="009D152F"/>
    <w:rsid w:val="009D326B"/>
    <w:rsid w:val="009D3A02"/>
    <w:rsid w:val="009D7AE9"/>
    <w:rsid w:val="009D7DCA"/>
    <w:rsid w:val="009E0B92"/>
    <w:rsid w:val="009E0C6C"/>
    <w:rsid w:val="009E21E8"/>
    <w:rsid w:val="009E2FF3"/>
    <w:rsid w:val="009E43DA"/>
    <w:rsid w:val="009E4A84"/>
    <w:rsid w:val="009E721B"/>
    <w:rsid w:val="009E7CC7"/>
    <w:rsid w:val="009E7E4C"/>
    <w:rsid w:val="009E7F26"/>
    <w:rsid w:val="009F1BC0"/>
    <w:rsid w:val="009F2BA9"/>
    <w:rsid w:val="009F6840"/>
    <w:rsid w:val="00A00A88"/>
    <w:rsid w:val="00A10D0F"/>
    <w:rsid w:val="00A15AE9"/>
    <w:rsid w:val="00A16730"/>
    <w:rsid w:val="00A17F11"/>
    <w:rsid w:val="00A20283"/>
    <w:rsid w:val="00A236ED"/>
    <w:rsid w:val="00A24114"/>
    <w:rsid w:val="00A309C6"/>
    <w:rsid w:val="00A31888"/>
    <w:rsid w:val="00A31B5D"/>
    <w:rsid w:val="00A32580"/>
    <w:rsid w:val="00A35152"/>
    <w:rsid w:val="00A36695"/>
    <w:rsid w:val="00A36A4A"/>
    <w:rsid w:val="00A37EA9"/>
    <w:rsid w:val="00A4542A"/>
    <w:rsid w:val="00A461CB"/>
    <w:rsid w:val="00A4771A"/>
    <w:rsid w:val="00A50941"/>
    <w:rsid w:val="00A50A35"/>
    <w:rsid w:val="00A514CB"/>
    <w:rsid w:val="00A51583"/>
    <w:rsid w:val="00A516C5"/>
    <w:rsid w:val="00A52F37"/>
    <w:rsid w:val="00A54B83"/>
    <w:rsid w:val="00A606DE"/>
    <w:rsid w:val="00A6146D"/>
    <w:rsid w:val="00A626A8"/>
    <w:rsid w:val="00A64D8B"/>
    <w:rsid w:val="00A653C9"/>
    <w:rsid w:val="00A677DA"/>
    <w:rsid w:val="00A702FE"/>
    <w:rsid w:val="00A721E1"/>
    <w:rsid w:val="00A76490"/>
    <w:rsid w:val="00A76C96"/>
    <w:rsid w:val="00A77BA0"/>
    <w:rsid w:val="00A80900"/>
    <w:rsid w:val="00A80A90"/>
    <w:rsid w:val="00A81675"/>
    <w:rsid w:val="00A831AD"/>
    <w:rsid w:val="00A84F58"/>
    <w:rsid w:val="00A91207"/>
    <w:rsid w:val="00A91265"/>
    <w:rsid w:val="00A914FC"/>
    <w:rsid w:val="00A939C9"/>
    <w:rsid w:val="00A94612"/>
    <w:rsid w:val="00A94E06"/>
    <w:rsid w:val="00A9579B"/>
    <w:rsid w:val="00A963FA"/>
    <w:rsid w:val="00AA1310"/>
    <w:rsid w:val="00AA1405"/>
    <w:rsid w:val="00AA6549"/>
    <w:rsid w:val="00AA7FAF"/>
    <w:rsid w:val="00AB235D"/>
    <w:rsid w:val="00AB320D"/>
    <w:rsid w:val="00AB65CC"/>
    <w:rsid w:val="00AB7E6D"/>
    <w:rsid w:val="00AC1337"/>
    <w:rsid w:val="00AC51CB"/>
    <w:rsid w:val="00AC5209"/>
    <w:rsid w:val="00AC7963"/>
    <w:rsid w:val="00AD016C"/>
    <w:rsid w:val="00AD0359"/>
    <w:rsid w:val="00AD193F"/>
    <w:rsid w:val="00AD3550"/>
    <w:rsid w:val="00AD3A97"/>
    <w:rsid w:val="00AD57D6"/>
    <w:rsid w:val="00AF2347"/>
    <w:rsid w:val="00AF34FB"/>
    <w:rsid w:val="00AF38EB"/>
    <w:rsid w:val="00AF67CF"/>
    <w:rsid w:val="00AF6FF4"/>
    <w:rsid w:val="00AF751B"/>
    <w:rsid w:val="00AF7754"/>
    <w:rsid w:val="00B022AF"/>
    <w:rsid w:val="00B036BE"/>
    <w:rsid w:val="00B0465F"/>
    <w:rsid w:val="00B048CD"/>
    <w:rsid w:val="00B06C61"/>
    <w:rsid w:val="00B0740B"/>
    <w:rsid w:val="00B079FB"/>
    <w:rsid w:val="00B10EEB"/>
    <w:rsid w:val="00B10F5F"/>
    <w:rsid w:val="00B1242A"/>
    <w:rsid w:val="00B14729"/>
    <w:rsid w:val="00B16600"/>
    <w:rsid w:val="00B20960"/>
    <w:rsid w:val="00B20F73"/>
    <w:rsid w:val="00B227F6"/>
    <w:rsid w:val="00B23A20"/>
    <w:rsid w:val="00B246AC"/>
    <w:rsid w:val="00B265C5"/>
    <w:rsid w:val="00B27DD7"/>
    <w:rsid w:val="00B31B2A"/>
    <w:rsid w:val="00B34579"/>
    <w:rsid w:val="00B3567A"/>
    <w:rsid w:val="00B35E49"/>
    <w:rsid w:val="00B36555"/>
    <w:rsid w:val="00B4411F"/>
    <w:rsid w:val="00B46D1B"/>
    <w:rsid w:val="00B4747C"/>
    <w:rsid w:val="00B478BA"/>
    <w:rsid w:val="00B5302D"/>
    <w:rsid w:val="00B5417A"/>
    <w:rsid w:val="00B55CF4"/>
    <w:rsid w:val="00B57D32"/>
    <w:rsid w:val="00B57F24"/>
    <w:rsid w:val="00B60A4F"/>
    <w:rsid w:val="00B60BC2"/>
    <w:rsid w:val="00B61BB6"/>
    <w:rsid w:val="00B63BD4"/>
    <w:rsid w:val="00B67097"/>
    <w:rsid w:val="00B70B72"/>
    <w:rsid w:val="00B71A0A"/>
    <w:rsid w:val="00B73376"/>
    <w:rsid w:val="00B755AC"/>
    <w:rsid w:val="00B76F07"/>
    <w:rsid w:val="00B80188"/>
    <w:rsid w:val="00B8194E"/>
    <w:rsid w:val="00B81CF2"/>
    <w:rsid w:val="00B82491"/>
    <w:rsid w:val="00B83947"/>
    <w:rsid w:val="00B83F95"/>
    <w:rsid w:val="00B860C4"/>
    <w:rsid w:val="00B9129E"/>
    <w:rsid w:val="00B91A55"/>
    <w:rsid w:val="00B939E8"/>
    <w:rsid w:val="00B93B71"/>
    <w:rsid w:val="00B943D4"/>
    <w:rsid w:val="00B94B8D"/>
    <w:rsid w:val="00B9797F"/>
    <w:rsid w:val="00B97C95"/>
    <w:rsid w:val="00BA19CF"/>
    <w:rsid w:val="00BA29CB"/>
    <w:rsid w:val="00BA3E43"/>
    <w:rsid w:val="00BA4364"/>
    <w:rsid w:val="00BA78DF"/>
    <w:rsid w:val="00BB71C2"/>
    <w:rsid w:val="00BB7CD2"/>
    <w:rsid w:val="00BC17E8"/>
    <w:rsid w:val="00BC321A"/>
    <w:rsid w:val="00BC5F87"/>
    <w:rsid w:val="00BD0359"/>
    <w:rsid w:val="00BD216C"/>
    <w:rsid w:val="00BD3B5F"/>
    <w:rsid w:val="00BD493C"/>
    <w:rsid w:val="00BD646F"/>
    <w:rsid w:val="00BD78EC"/>
    <w:rsid w:val="00BE14E2"/>
    <w:rsid w:val="00BE24D2"/>
    <w:rsid w:val="00BE36A4"/>
    <w:rsid w:val="00BE47E1"/>
    <w:rsid w:val="00BE5872"/>
    <w:rsid w:val="00BE6A5F"/>
    <w:rsid w:val="00BF66C9"/>
    <w:rsid w:val="00C015A2"/>
    <w:rsid w:val="00C02AFC"/>
    <w:rsid w:val="00C04BA6"/>
    <w:rsid w:val="00C05D7E"/>
    <w:rsid w:val="00C0634B"/>
    <w:rsid w:val="00C07AE3"/>
    <w:rsid w:val="00C1019A"/>
    <w:rsid w:val="00C1045E"/>
    <w:rsid w:val="00C1057B"/>
    <w:rsid w:val="00C141AE"/>
    <w:rsid w:val="00C20C38"/>
    <w:rsid w:val="00C22569"/>
    <w:rsid w:val="00C25BD7"/>
    <w:rsid w:val="00C25ED0"/>
    <w:rsid w:val="00C26698"/>
    <w:rsid w:val="00C30525"/>
    <w:rsid w:val="00C3331D"/>
    <w:rsid w:val="00C358A9"/>
    <w:rsid w:val="00C36490"/>
    <w:rsid w:val="00C36EB0"/>
    <w:rsid w:val="00C40CE4"/>
    <w:rsid w:val="00C411AE"/>
    <w:rsid w:val="00C422AB"/>
    <w:rsid w:val="00C428ED"/>
    <w:rsid w:val="00C46C4F"/>
    <w:rsid w:val="00C47C1B"/>
    <w:rsid w:val="00C5170E"/>
    <w:rsid w:val="00C51B17"/>
    <w:rsid w:val="00C571A9"/>
    <w:rsid w:val="00C600AE"/>
    <w:rsid w:val="00C60E6F"/>
    <w:rsid w:val="00C62DA8"/>
    <w:rsid w:val="00C639FB"/>
    <w:rsid w:val="00C6621D"/>
    <w:rsid w:val="00C72168"/>
    <w:rsid w:val="00C7254D"/>
    <w:rsid w:val="00C72817"/>
    <w:rsid w:val="00C74324"/>
    <w:rsid w:val="00C75077"/>
    <w:rsid w:val="00C76944"/>
    <w:rsid w:val="00C77001"/>
    <w:rsid w:val="00C775BF"/>
    <w:rsid w:val="00C822E3"/>
    <w:rsid w:val="00C84CDF"/>
    <w:rsid w:val="00C879D0"/>
    <w:rsid w:val="00C87A2E"/>
    <w:rsid w:val="00C90F3F"/>
    <w:rsid w:val="00C93EC8"/>
    <w:rsid w:val="00C9503D"/>
    <w:rsid w:val="00C967E0"/>
    <w:rsid w:val="00C968EC"/>
    <w:rsid w:val="00CA1269"/>
    <w:rsid w:val="00CA1B5F"/>
    <w:rsid w:val="00CA2074"/>
    <w:rsid w:val="00CA3A71"/>
    <w:rsid w:val="00CA7044"/>
    <w:rsid w:val="00CB10DA"/>
    <w:rsid w:val="00CB3A61"/>
    <w:rsid w:val="00CB502B"/>
    <w:rsid w:val="00CB5DCD"/>
    <w:rsid w:val="00CC0A21"/>
    <w:rsid w:val="00CC0F40"/>
    <w:rsid w:val="00CC34EC"/>
    <w:rsid w:val="00CC5015"/>
    <w:rsid w:val="00CC5ED8"/>
    <w:rsid w:val="00CC650B"/>
    <w:rsid w:val="00CC6DC2"/>
    <w:rsid w:val="00CD0D77"/>
    <w:rsid w:val="00CD39A2"/>
    <w:rsid w:val="00CD3D39"/>
    <w:rsid w:val="00CD567D"/>
    <w:rsid w:val="00CD57FD"/>
    <w:rsid w:val="00CD6B8C"/>
    <w:rsid w:val="00CD6FE4"/>
    <w:rsid w:val="00CD72E6"/>
    <w:rsid w:val="00CD7E84"/>
    <w:rsid w:val="00CE15A2"/>
    <w:rsid w:val="00CE2178"/>
    <w:rsid w:val="00CE54BF"/>
    <w:rsid w:val="00CE69BE"/>
    <w:rsid w:val="00CE705E"/>
    <w:rsid w:val="00CF1753"/>
    <w:rsid w:val="00CF1967"/>
    <w:rsid w:val="00CF266C"/>
    <w:rsid w:val="00CF413F"/>
    <w:rsid w:val="00CF4E57"/>
    <w:rsid w:val="00D01959"/>
    <w:rsid w:val="00D029D8"/>
    <w:rsid w:val="00D04871"/>
    <w:rsid w:val="00D06866"/>
    <w:rsid w:val="00D07D1A"/>
    <w:rsid w:val="00D11B67"/>
    <w:rsid w:val="00D1485B"/>
    <w:rsid w:val="00D15326"/>
    <w:rsid w:val="00D20B5E"/>
    <w:rsid w:val="00D27B2B"/>
    <w:rsid w:val="00D30BD8"/>
    <w:rsid w:val="00D32DB5"/>
    <w:rsid w:val="00D35C23"/>
    <w:rsid w:val="00D3620B"/>
    <w:rsid w:val="00D36683"/>
    <w:rsid w:val="00D374BE"/>
    <w:rsid w:val="00D41813"/>
    <w:rsid w:val="00D436E9"/>
    <w:rsid w:val="00D46414"/>
    <w:rsid w:val="00D46D7D"/>
    <w:rsid w:val="00D4769F"/>
    <w:rsid w:val="00D47EAF"/>
    <w:rsid w:val="00D5507A"/>
    <w:rsid w:val="00D56377"/>
    <w:rsid w:val="00D56636"/>
    <w:rsid w:val="00D56E0C"/>
    <w:rsid w:val="00D56E37"/>
    <w:rsid w:val="00D61FD2"/>
    <w:rsid w:val="00D6395D"/>
    <w:rsid w:val="00D6500D"/>
    <w:rsid w:val="00D65BE4"/>
    <w:rsid w:val="00D6633D"/>
    <w:rsid w:val="00D66F0A"/>
    <w:rsid w:val="00D7508C"/>
    <w:rsid w:val="00D80D90"/>
    <w:rsid w:val="00D83BDD"/>
    <w:rsid w:val="00D849AC"/>
    <w:rsid w:val="00D8573E"/>
    <w:rsid w:val="00D87BA0"/>
    <w:rsid w:val="00D87BBC"/>
    <w:rsid w:val="00D92975"/>
    <w:rsid w:val="00D92CFB"/>
    <w:rsid w:val="00DA28E3"/>
    <w:rsid w:val="00DA5BD9"/>
    <w:rsid w:val="00DB056F"/>
    <w:rsid w:val="00DB1B64"/>
    <w:rsid w:val="00DB6F84"/>
    <w:rsid w:val="00DC1676"/>
    <w:rsid w:val="00DC3298"/>
    <w:rsid w:val="00DC3A14"/>
    <w:rsid w:val="00DC450E"/>
    <w:rsid w:val="00DC4E2B"/>
    <w:rsid w:val="00DC6470"/>
    <w:rsid w:val="00DC7287"/>
    <w:rsid w:val="00DC7CD5"/>
    <w:rsid w:val="00DD1C0F"/>
    <w:rsid w:val="00DD2851"/>
    <w:rsid w:val="00DD2875"/>
    <w:rsid w:val="00DD326F"/>
    <w:rsid w:val="00DD34DB"/>
    <w:rsid w:val="00DE118A"/>
    <w:rsid w:val="00DE1233"/>
    <w:rsid w:val="00DE26A3"/>
    <w:rsid w:val="00DE2DCB"/>
    <w:rsid w:val="00DE2E9F"/>
    <w:rsid w:val="00DE36AB"/>
    <w:rsid w:val="00DF0DC1"/>
    <w:rsid w:val="00DF38C7"/>
    <w:rsid w:val="00DF42D3"/>
    <w:rsid w:val="00DF5E00"/>
    <w:rsid w:val="00DF65E6"/>
    <w:rsid w:val="00DF7DCA"/>
    <w:rsid w:val="00E00298"/>
    <w:rsid w:val="00E00FC6"/>
    <w:rsid w:val="00E01BE6"/>
    <w:rsid w:val="00E01DDD"/>
    <w:rsid w:val="00E02DFE"/>
    <w:rsid w:val="00E02F35"/>
    <w:rsid w:val="00E0398D"/>
    <w:rsid w:val="00E04DA2"/>
    <w:rsid w:val="00E079A3"/>
    <w:rsid w:val="00E07CE3"/>
    <w:rsid w:val="00E117BD"/>
    <w:rsid w:val="00E14313"/>
    <w:rsid w:val="00E14BAF"/>
    <w:rsid w:val="00E16B34"/>
    <w:rsid w:val="00E2347D"/>
    <w:rsid w:val="00E23C3D"/>
    <w:rsid w:val="00E26AC4"/>
    <w:rsid w:val="00E3083C"/>
    <w:rsid w:val="00E3395F"/>
    <w:rsid w:val="00E34EBF"/>
    <w:rsid w:val="00E353CE"/>
    <w:rsid w:val="00E35A14"/>
    <w:rsid w:val="00E35FB8"/>
    <w:rsid w:val="00E37BA4"/>
    <w:rsid w:val="00E4118C"/>
    <w:rsid w:val="00E41A2A"/>
    <w:rsid w:val="00E432B1"/>
    <w:rsid w:val="00E448FB"/>
    <w:rsid w:val="00E451A4"/>
    <w:rsid w:val="00E52301"/>
    <w:rsid w:val="00E5491D"/>
    <w:rsid w:val="00E55959"/>
    <w:rsid w:val="00E56000"/>
    <w:rsid w:val="00E60458"/>
    <w:rsid w:val="00E62540"/>
    <w:rsid w:val="00E62FCC"/>
    <w:rsid w:val="00E6302F"/>
    <w:rsid w:val="00E70E15"/>
    <w:rsid w:val="00E75214"/>
    <w:rsid w:val="00E755A0"/>
    <w:rsid w:val="00E766DC"/>
    <w:rsid w:val="00E778E9"/>
    <w:rsid w:val="00E77FFB"/>
    <w:rsid w:val="00E8030A"/>
    <w:rsid w:val="00E80FBC"/>
    <w:rsid w:val="00E819D6"/>
    <w:rsid w:val="00E826C4"/>
    <w:rsid w:val="00E84026"/>
    <w:rsid w:val="00E8674E"/>
    <w:rsid w:val="00E90F3E"/>
    <w:rsid w:val="00E91B55"/>
    <w:rsid w:val="00E93170"/>
    <w:rsid w:val="00E93864"/>
    <w:rsid w:val="00E93B53"/>
    <w:rsid w:val="00EA212F"/>
    <w:rsid w:val="00EA2AF6"/>
    <w:rsid w:val="00EA353C"/>
    <w:rsid w:val="00EB0EE4"/>
    <w:rsid w:val="00EB2EC6"/>
    <w:rsid w:val="00EB334A"/>
    <w:rsid w:val="00EB38D2"/>
    <w:rsid w:val="00EB56ED"/>
    <w:rsid w:val="00EB5B66"/>
    <w:rsid w:val="00EB5D49"/>
    <w:rsid w:val="00EC20ED"/>
    <w:rsid w:val="00EC2C5F"/>
    <w:rsid w:val="00EC3552"/>
    <w:rsid w:val="00EC63D6"/>
    <w:rsid w:val="00EC6BD0"/>
    <w:rsid w:val="00EC7D0C"/>
    <w:rsid w:val="00ED3A09"/>
    <w:rsid w:val="00ED4F71"/>
    <w:rsid w:val="00ED6039"/>
    <w:rsid w:val="00ED647D"/>
    <w:rsid w:val="00EE40E1"/>
    <w:rsid w:val="00EE4FF2"/>
    <w:rsid w:val="00EE52F6"/>
    <w:rsid w:val="00EF0269"/>
    <w:rsid w:val="00EF0EEC"/>
    <w:rsid w:val="00EF196A"/>
    <w:rsid w:val="00EF264A"/>
    <w:rsid w:val="00EF2802"/>
    <w:rsid w:val="00EF3EB1"/>
    <w:rsid w:val="00EF5605"/>
    <w:rsid w:val="00EF6120"/>
    <w:rsid w:val="00EF7B20"/>
    <w:rsid w:val="00F0091D"/>
    <w:rsid w:val="00F0281B"/>
    <w:rsid w:val="00F0387A"/>
    <w:rsid w:val="00F03CDC"/>
    <w:rsid w:val="00F06A14"/>
    <w:rsid w:val="00F07233"/>
    <w:rsid w:val="00F108A9"/>
    <w:rsid w:val="00F11DB8"/>
    <w:rsid w:val="00F15976"/>
    <w:rsid w:val="00F15A1A"/>
    <w:rsid w:val="00F20941"/>
    <w:rsid w:val="00F24F45"/>
    <w:rsid w:val="00F261D5"/>
    <w:rsid w:val="00F26F58"/>
    <w:rsid w:val="00F31497"/>
    <w:rsid w:val="00F36344"/>
    <w:rsid w:val="00F36B79"/>
    <w:rsid w:val="00F424FA"/>
    <w:rsid w:val="00F44B73"/>
    <w:rsid w:val="00F4734E"/>
    <w:rsid w:val="00F47931"/>
    <w:rsid w:val="00F50D62"/>
    <w:rsid w:val="00F518E0"/>
    <w:rsid w:val="00F51D46"/>
    <w:rsid w:val="00F54F79"/>
    <w:rsid w:val="00F55472"/>
    <w:rsid w:val="00F55ECF"/>
    <w:rsid w:val="00F61AA9"/>
    <w:rsid w:val="00F63FA7"/>
    <w:rsid w:val="00F65DA5"/>
    <w:rsid w:val="00F70BBE"/>
    <w:rsid w:val="00F771E2"/>
    <w:rsid w:val="00F778BC"/>
    <w:rsid w:val="00F77DC5"/>
    <w:rsid w:val="00F801CC"/>
    <w:rsid w:val="00F81C5F"/>
    <w:rsid w:val="00F82FC0"/>
    <w:rsid w:val="00F843F3"/>
    <w:rsid w:val="00F85D2E"/>
    <w:rsid w:val="00F87023"/>
    <w:rsid w:val="00F872E7"/>
    <w:rsid w:val="00F87E41"/>
    <w:rsid w:val="00F87F42"/>
    <w:rsid w:val="00F90B76"/>
    <w:rsid w:val="00F90DC1"/>
    <w:rsid w:val="00F944FC"/>
    <w:rsid w:val="00F95C39"/>
    <w:rsid w:val="00F97D8C"/>
    <w:rsid w:val="00F97EE2"/>
    <w:rsid w:val="00FA099C"/>
    <w:rsid w:val="00FA158E"/>
    <w:rsid w:val="00FA164D"/>
    <w:rsid w:val="00FA19CF"/>
    <w:rsid w:val="00FA27A9"/>
    <w:rsid w:val="00FA3320"/>
    <w:rsid w:val="00FA486F"/>
    <w:rsid w:val="00FB0CC8"/>
    <w:rsid w:val="00FB5010"/>
    <w:rsid w:val="00FC0651"/>
    <w:rsid w:val="00FC0960"/>
    <w:rsid w:val="00FC0D2B"/>
    <w:rsid w:val="00FC1488"/>
    <w:rsid w:val="00FC4D5E"/>
    <w:rsid w:val="00FC74C8"/>
    <w:rsid w:val="00FD16D1"/>
    <w:rsid w:val="00FD1AB0"/>
    <w:rsid w:val="00FD5115"/>
    <w:rsid w:val="00FD68AB"/>
    <w:rsid w:val="00FE346B"/>
    <w:rsid w:val="00FE4F4D"/>
    <w:rsid w:val="00FE72D7"/>
    <w:rsid w:val="00FF44F9"/>
    <w:rsid w:val="303C0E89"/>
    <w:rsid w:val="4CBD3FA4"/>
    <w:rsid w:val="62738B52"/>
    <w:rsid w:val="7BBC9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21223A"/>
  <w15:docId w15:val="{D8FD2294-2CEC-4306-8097-31772103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462280"/>
    <w:pPr>
      <w:spacing w:after="120" w:line="240" w:lineRule="auto"/>
    </w:pPr>
    <w:rPr>
      <w:rFonts w:ascii="Verdana" w:eastAsia="Arial" w:hAnsi="Verdana" w:cs="Arial"/>
      <w:b/>
      <w:bCs/>
      <w:color w:val="000000" w:themeColor="text1"/>
      <w:sz w:val="24"/>
      <w:szCs w:val="24"/>
      <w:lang w:val="en-GB"/>
    </w:rPr>
  </w:style>
  <w:style w:type="paragraph" w:styleId="Heading1">
    <w:name w:val="heading 1"/>
    <w:aliases w:val="Cover-Title"/>
    <w:next w:val="BodyText1"/>
    <w:link w:val="Heading1Char"/>
    <w:uiPriority w:val="9"/>
    <w:locked/>
    <w:rsid w:val="00BF66C9"/>
    <w:pPr>
      <w:numPr>
        <w:numId w:val="7"/>
      </w:numPr>
      <w:spacing w:after="0" w:line="240" w:lineRule="auto"/>
      <w:outlineLvl w:val="0"/>
    </w:pPr>
    <w:rPr>
      <w:rFonts w:ascii="Arial Narrow" w:eastAsia="Arial" w:hAnsi="Arial Narrow" w:cs="Arial Narrow"/>
      <w:color w:val="263147"/>
      <w:sz w:val="80"/>
      <w:szCs w:val="80"/>
      <w:lang w:val="en-GB"/>
    </w:rPr>
  </w:style>
  <w:style w:type="paragraph" w:styleId="Heading2">
    <w:name w:val="heading 2"/>
    <w:aliases w:val="Heading Style 01"/>
    <w:basedOn w:val="Normal"/>
    <w:next w:val="Normal"/>
    <w:link w:val="Heading2Char"/>
    <w:uiPriority w:val="9"/>
    <w:unhideWhenUsed/>
    <w:qFormat/>
    <w:locked/>
    <w:rsid w:val="00ED4F71"/>
    <w:pPr>
      <w:keepNext/>
      <w:keepLines/>
      <w:numPr>
        <w:ilvl w:val="1"/>
        <w:numId w:val="7"/>
      </w:numPr>
      <w:spacing w:after="60"/>
      <w:outlineLvl w:val="1"/>
    </w:pPr>
    <w:rPr>
      <w:rFonts w:ascii="Arial Narrow" w:eastAsia="Times New Roman" w:hAnsi="Arial Narrow"/>
      <w:b w:val="0"/>
      <w:bCs w:val="0"/>
      <w:color w:val="0098C7"/>
      <w:sz w:val="28"/>
      <w:szCs w:val="26"/>
    </w:rPr>
  </w:style>
  <w:style w:type="paragraph" w:styleId="Heading3">
    <w:name w:val="heading 3"/>
    <w:aliases w:val="Heading Stlye 02"/>
    <w:basedOn w:val="Normal"/>
    <w:next w:val="Normal"/>
    <w:link w:val="Heading3Char"/>
    <w:uiPriority w:val="9"/>
    <w:unhideWhenUsed/>
    <w:qFormat/>
    <w:locked/>
    <w:rsid w:val="00ED4F71"/>
    <w:pPr>
      <w:keepNext/>
      <w:keepLines/>
      <w:numPr>
        <w:ilvl w:val="2"/>
        <w:numId w:val="7"/>
      </w:numPr>
      <w:spacing w:after="60"/>
      <w:outlineLvl w:val="2"/>
    </w:pPr>
    <w:rPr>
      <w:rFonts w:ascii="Arial Narrow" w:eastAsia="Times New Roman" w:hAnsi="Arial Narrow"/>
      <w:b w:val="0"/>
      <w:bCs w:val="0"/>
      <w:color w:val="E47E1A"/>
      <w:szCs w:val="20"/>
    </w:rPr>
  </w:style>
  <w:style w:type="paragraph" w:styleId="Heading4">
    <w:name w:val="heading 4"/>
    <w:aliases w:val="Heading Stle 03"/>
    <w:basedOn w:val="Normal"/>
    <w:next w:val="Normal"/>
    <w:link w:val="Heading4Char"/>
    <w:uiPriority w:val="9"/>
    <w:unhideWhenUsed/>
    <w:qFormat/>
    <w:locked/>
    <w:rsid w:val="003521A5"/>
    <w:pPr>
      <w:keepNext/>
      <w:keepLines/>
      <w:pageBreakBefore/>
      <w:numPr>
        <w:ilvl w:val="3"/>
        <w:numId w:val="7"/>
      </w:numPr>
      <w:spacing w:after="60"/>
      <w:outlineLvl w:val="3"/>
    </w:pPr>
    <w:rPr>
      <w:rFonts w:ascii="Arial Narrow" w:eastAsia="Times New Roman" w:hAnsi="Arial Narrow"/>
      <w:b w:val="0"/>
      <w:bCs w:val="0"/>
      <w:iCs/>
      <w:color w:val="AC2B37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rsid w:val="00E93170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00538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E9317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0037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E9317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7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E9317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E93170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ver-Title Char"/>
    <w:basedOn w:val="DefaultParagraphFont"/>
    <w:link w:val="Heading1"/>
    <w:uiPriority w:val="9"/>
    <w:rsid w:val="00BF66C9"/>
    <w:rPr>
      <w:rFonts w:ascii="Arial Narrow" w:eastAsia="Arial" w:hAnsi="Arial Narrow" w:cs="Arial Narrow"/>
      <w:color w:val="263147"/>
      <w:sz w:val="80"/>
      <w:szCs w:val="80"/>
      <w:lang w:val="en-GB"/>
    </w:rPr>
  </w:style>
  <w:style w:type="character" w:customStyle="1" w:styleId="Heading2Char">
    <w:name w:val="Heading 2 Char"/>
    <w:aliases w:val="Heading Style 01 Char"/>
    <w:basedOn w:val="DefaultParagraphFont"/>
    <w:link w:val="Heading2"/>
    <w:uiPriority w:val="9"/>
    <w:rsid w:val="00ED4F71"/>
    <w:rPr>
      <w:rFonts w:ascii="Arial Narrow" w:eastAsia="Times New Roman" w:hAnsi="Arial Narrow" w:cs="Arial"/>
      <w:color w:val="0098C7"/>
      <w:sz w:val="28"/>
      <w:szCs w:val="26"/>
      <w:lang w:val="en-GB"/>
    </w:rPr>
  </w:style>
  <w:style w:type="character" w:customStyle="1" w:styleId="Heading3Char">
    <w:name w:val="Heading 3 Char"/>
    <w:aliases w:val="Heading Stlye 02 Char"/>
    <w:basedOn w:val="DefaultParagraphFont"/>
    <w:link w:val="Heading3"/>
    <w:uiPriority w:val="9"/>
    <w:rsid w:val="00ED4F71"/>
    <w:rPr>
      <w:rFonts w:ascii="Arial Narrow" w:eastAsia="Times New Roman" w:hAnsi="Arial Narrow" w:cs="Arial"/>
      <w:color w:val="E47E1A"/>
      <w:sz w:val="24"/>
      <w:szCs w:val="20"/>
      <w:lang w:val="en-GB"/>
    </w:rPr>
  </w:style>
  <w:style w:type="character" w:customStyle="1" w:styleId="Heading4Char">
    <w:name w:val="Heading 4 Char"/>
    <w:aliases w:val="Heading Stle 03 Char"/>
    <w:basedOn w:val="DefaultParagraphFont"/>
    <w:link w:val="Heading4"/>
    <w:uiPriority w:val="9"/>
    <w:rsid w:val="003521A5"/>
    <w:rPr>
      <w:rFonts w:ascii="Arial Narrow" w:eastAsia="Times New Roman" w:hAnsi="Arial Narrow" w:cs="Arial"/>
      <w:iCs/>
      <w:color w:val="AC2B37"/>
      <w:sz w:val="20"/>
      <w:szCs w:val="20"/>
      <w:lang w:val="en-GB"/>
    </w:rPr>
  </w:style>
  <w:style w:type="paragraph" w:customStyle="1" w:styleId="CoverSubtitle">
    <w:name w:val="Cover Subtitle"/>
    <w:qFormat/>
    <w:rsid w:val="000842CC"/>
    <w:pPr>
      <w:spacing w:after="0" w:line="240" w:lineRule="auto"/>
    </w:pPr>
    <w:rPr>
      <w:rFonts w:ascii="Verdana" w:eastAsia="Arial" w:hAnsi="Verdana" w:cs="Times New Roman"/>
      <w:b/>
      <w:color w:val="12ABDB" w:themeColor="accent2"/>
      <w:sz w:val="28"/>
    </w:rPr>
  </w:style>
  <w:style w:type="paragraph" w:customStyle="1" w:styleId="Cover-Sector">
    <w:name w:val="Cover-Sector"/>
    <w:qFormat/>
    <w:rsid w:val="00843C0E"/>
    <w:pPr>
      <w:spacing w:after="120" w:line="240" w:lineRule="auto"/>
      <w:jc w:val="right"/>
    </w:pPr>
    <w:rPr>
      <w:rFonts w:eastAsia="Arial" w:cs="Arial Narrow"/>
      <w:b/>
      <w:sz w:val="16"/>
    </w:rPr>
  </w:style>
  <w:style w:type="paragraph" w:styleId="Header">
    <w:name w:val="header"/>
    <w:basedOn w:val="Normal"/>
    <w:link w:val="HeaderChar"/>
    <w:uiPriority w:val="99"/>
    <w:unhideWhenUsed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4F71"/>
    <w:rPr>
      <w:rFonts w:ascii="Book Antiqua" w:eastAsia="Arial" w:hAnsi="Book Antiqua" w:cs="Times New Roman"/>
      <w:lang w:val="en-GB"/>
    </w:rPr>
  </w:style>
  <w:style w:type="paragraph" w:styleId="Footer">
    <w:name w:val="footer"/>
    <w:basedOn w:val="Normal"/>
    <w:link w:val="FooterChar"/>
    <w:unhideWhenUsed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D4F71"/>
    <w:rPr>
      <w:rFonts w:ascii="Book Antiqua" w:eastAsia="Arial" w:hAnsi="Book Antiqua" w:cs="Times New Roman"/>
      <w:lang w:val="en-GB"/>
    </w:rPr>
  </w:style>
  <w:style w:type="paragraph" w:customStyle="1" w:styleId="BodyText1">
    <w:name w:val="Body Text1"/>
    <w:qFormat/>
    <w:rsid w:val="00DB6F84"/>
    <w:pPr>
      <w:widowControl w:val="0"/>
      <w:spacing w:before="100" w:after="100" w:line="240" w:lineRule="auto"/>
    </w:pPr>
    <w:rPr>
      <w:rFonts w:ascii="Verdana" w:eastAsia="Arial" w:hAnsi="Verdana" w:cs="Times New Roman"/>
      <w:color w:val="3B3B3B" w:themeColor="background2" w:themeShade="40"/>
      <w:sz w:val="20"/>
    </w:rPr>
  </w:style>
  <w:style w:type="paragraph" w:customStyle="1" w:styleId="BoilerplateHead">
    <w:name w:val="Boilerplate Head"/>
    <w:next w:val="BoilerplateText"/>
    <w:qFormat/>
    <w:rsid w:val="003F728C"/>
    <w:pPr>
      <w:pBdr>
        <w:bottom w:val="single" w:sz="4" w:space="1" w:color="auto"/>
      </w:pBdr>
      <w:spacing w:before="1440" w:after="360" w:line="240" w:lineRule="auto"/>
      <w:ind w:left="3067" w:right="490"/>
    </w:pPr>
    <w:rPr>
      <w:rFonts w:ascii="Verdana" w:eastAsia="Arial" w:hAnsi="Verdana" w:cs="Times New Roman"/>
      <w:noProof/>
      <w:color w:val="0070AD" w:themeColor="accent1"/>
      <w:sz w:val="36"/>
    </w:rPr>
  </w:style>
  <w:style w:type="paragraph" w:customStyle="1" w:styleId="BoilerplateText">
    <w:name w:val="Boilerplate Text"/>
    <w:qFormat/>
    <w:rsid w:val="003F728C"/>
    <w:pPr>
      <w:spacing w:before="240" w:after="0" w:line="240" w:lineRule="auto"/>
      <w:ind w:left="3060" w:right="487"/>
    </w:pPr>
    <w:rPr>
      <w:rFonts w:ascii="Verdana" w:eastAsia="Arial" w:hAnsi="Verdana" w:cs="Arial"/>
      <w:color w:val="3B3B3B" w:themeColor="background2" w:themeShade="40"/>
      <w:sz w:val="16"/>
      <w:lang w:val="en-GB"/>
    </w:rPr>
  </w:style>
  <w:style w:type="paragraph" w:customStyle="1" w:styleId="ContactDetails">
    <w:name w:val="Contact Details"/>
    <w:qFormat/>
    <w:rsid w:val="005153F5"/>
    <w:pPr>
      <w:framePr w:hSpace="180" w:wrap="around" w:vAnchor="text" w:hAnchor="margin" w:x="-318" w:y="586"/>
      <w:spacing w:after="0" w:line="240" w:lineRule="auto"/>
      <w:jc w:val="right"/>
    </w:pPr>
    <w:rPr>
      <w:rFonts w:eastAsia="Arial" w:cs="Arial"/>
      <w:color w:val="FFFFFF"/>
      <w:sz w:val="18"/>
      <w:lang w:val="en-GB"/>
    </w:rPr>
  </w:style>
  <w:style w:type="paragraph" w:customStyle="1" w:styleId="ContactName">
    <w:name w:val="Contact Name"/>
    <w:next w:val="ContactDetails"/>
    <w:qFormat/>
    <w:rsid w:val="00843C0E"/>
    <w:pPr>
      <w:framePr w:hSpace="180" w:wrap="around" w:vAnchor="text" w:hAnchor="margin" w:x="-318" w:y="586"/>
      <w:spacing w:after="0" w:line="240" w:lineRule="auto"/>
      <w:jc w:val="right"/>
    </w:pPr>
    <w:rPr>
      <w:rFonts w:eastAsia="Arial" w:cs="Arial"/>
      <w:b/>
      <w:color w:val="FFFFFF"/>
      <w:sz w:val="16"/>
    </w:rPr>
  </w:style>
  <w:style w:type="paragraph" w:customStyle="1" w:styleId="Rightshore">
    <w:name w:val="Rightshore"/>
    <w:qFormat/>
    <w:rsid w:val="00843C0E"/>
    <w:pPr>
      <w:spacing w:before="240" w:after="0" w:line="240" w:lineRule="auto"/>
      <w:ind w:right="3403"/>
    </w:pPr>
    <w:rPr>
      <w:rFonts w:eastAsia="Arial" w:cs="Arial"/>
      <w:i/>
      <w:sz w:val="16"/>
    </w:rPr>
  </w:style>
  <w:style w:type="paragraph" w:customStyle="1" w:styleId="CoverTitle">
    <w:name w:val="Cover Title"/>
    <w:next w:val="CoverSubtitle"/>
    <w:qFormat/>
    <w:rsid w:val="00DC4E2B"/>
    <w:pPr>
      <w:spacing w:after="0" w:line="240" w:lineRule="auto"/>
    </w:pPr>
    <w:rPr>
      <w:rFonts w:ascii="Verdana" w:eastAsia="Arial" w:hAnsi="Verdana" w:cs="Arial Narrow"/>
      <w:color w:val="0070AD" w:themeColor="accent1"/>
      <w:sz w:val="56"/>
      <w:szCs w:val="80"/>
      <w:lang w:val="en-GB"/>
    </w:rPr>
  </w:style>
  <w:style w:type="paragraph" w:customStyle="1" w:styleId="Website">
    <w:name w:val="Website"/>
    <w:qFormat/>
    <w:rsid w:val="005153F5"/>
    <w:pPr>
      <w:framePr w:hSpace="180" w:wrap="around" w:vAnchor="text" w:hAnchor="margin" w:x="-318" w:y="586"/>
      <w:spacing w:before="120" w:after="120" w:line="240" w:lineRule="auto"/>
    </w:pPr>
    <w:rPr>
      <w:rFonts w:eastAsia="Arial" w:cs="Arial"/>
      <w:b/>
      <w:color w:val="FFFFFF"/>
      <w:sz w:val="28"/>
      <w:lang w:val="en-GB"/>
    </w:rPr>
  </w:style>
  <w:style w:type="character" w:styleId="Hyperlink">
    <w:name w:val="Hyperlink"/>
    <w:basedOn w:val="DefaultParagraphFont"/>
    <w:uiPriority w:val="99"/>
    <w:unhideWhenUsed/>
    <w:locked/>
    <w:rsid w:val="00DC4E2B"/>
    <w:rPr>
      <w:rFonts w:ascii="Verdana" w:hAnsi="Verdana"/>
      <w:color w:val="6FAC10" w:themeColor="accent5" w:themeShade="BF"/>
      <w:sz w:val="20"/>
      <w:u w:val="single"/>
    </w:rPr>
  </w:style>
  <w:style w:type="paragraph" w:customStyle="1" w:styleId="Heading10">
    <w:name w:val="Heading1"/>
    <w:next w:val="BodyText1"/>
    <w:qFormat/>
    <w:rsid w:val="00D65BE4"/>
    <w:pPr>
      <w:keepNext/>
      <w:keepLines/>
      <w:numPr>
        <w:numId w:val="10"/>
      </w:numPr>
      <w:spacing w:after="480" w:line="240" w:lineRule="auto"/>
      <w:outlineLvl w:val="0"/>
    </w:pPr>
    <w:rPr>
      <w:rFonts w:ascii="Verdana" w:eastAsia="Arial" w:hAnsi="Verdana" w:cs="Times New Roman"/>
      <w:color w:val="0070AD" w:themeColor="accent1"/>
      <w:sz w:val="52"/>
      <w:szCs w:val="60"/>
      <w:lang w:val="en-GB"/>
    </w:rPr>
  </w:style>
  <w:style w:type="paragraph" w:customStyle="1" w:styleId="Heading20">
    <w:name w:val="Heading2"/>
    <w:next w:val="BodyText1"/>
    <w:qFormat/>
    <w:rsid w:val="007A6DD3"/>
    <w:pPr>
      <w:keepNext/>
      <w:keepLines/>
      <w:numPr>
        <w:ilvl w:val="1"/>
        <w:numId w:val="10"/>
      </w:numPr>
      <w:spacing w:before="360" w:after="120" w:line="240" w:lineRule="auto"/>
      <w:outlineLvl w:val="1"/>
    </w:pPr>
    <w:rPr>
      <w:rFonts w:ascii="Verdana" w:eastAsia="Arial" w:hAnsi="Verdana" w:cs="Times New Roman"/>
      <w:color w:val="12ABDB" w:themeColor="accent2"/>
      <w:sz w:val="44"/>
    </w:rPr>
  </w:style>
  <w:style w:type="paragraph" w:customStyle="1" w:styleId="Heading30">
    <w:name w:val="Heading3"/>
    <w:next w:val="BodyText1"/>
    <w:qFormat/>
    <w:rsid w:val="007A6DD3"/>
    <w:pPr>
      <w:numPr>
        <w:ilvl w:val="2"/>
        <w:numId w:val="10"/>
      </w:numPr>
      <w:spacing w:before="360" w:after="120" w:line="240" w:lineRule="auto"/>
      <w:outlineLvl w:val="2"/>
    </w:pPr>
    <w:rPr>
      <w:rFonts w:ascii="Verdana" w:eastAsia="Arial" w:hAnsi="Verdana" w:cs="Times New Roman"/>
      <w:color w:val="12ABDB" w:themeColor="accent2"/>
      <w:sz w:val="32"/>
    </w:rPr>
  </w:style>
  <w:style w:type="paragraph" w:customStyle="1" w:styleId="Heading40">
    <w:name w:val="Heading4"/>
    <w:next w:val="BodyText1"/>
    <w:qFormat/>
    <w:rsid w:val="007A6DD3"/>
    <w:pPr>
      <w:keepNext/>
      <w:keepLines/>
      <w:numPr>
        <w:ilvl w:val="3"/>
        <w:numId w:val="10"/>
      </w:numPr>
      <w:spacing w:before="360" w:after="120" w:line="240" w:lineRule="auto"/>
      <w:outlineLvl w:val="3"/>
    </w:pPr>
    <w:rPr>
      <w:rFonts w:ascii="Verdana" w:eastAsia="Arial" w:hAnsi="Verdana" w:cs="Times New Roman"/>
      <w:color w:val="12ABDB" w:themeColor="accent2"/>
      <w:sz w:val="28"/>
    </w:rPr>
  </w:style>
  <w:style w:type="paragraph" w:customStyle="1" w:styleId="Heading50">
    <w:name w:val="Heading5"/>
    <w:next w:val="BodyText1"/>
    <w:qFormat/>
    <w:rsid w:val="003A7E4C"/>
    <w:pPr>
      <w:keepNext/>
      <w:keepLines/>
      <w:numPr>
        <w:ilvl w:val="4"/>
        <w:numId w:val="10"/>
      </w:numPr>
      <w:spacing w:before="360" w:after="120" w:line="240" w:lineRule="auto"/>
    </w:pPr>
    <w:rPr>
      <w:rFonts w:asciiTheme="majorHAnsi" w:eastAsia="Arial" w:hAnsiTheme="majorHAnsi" w:cs="Times New Roman"/>
      <w:color w:val="12ABDB" w:themeColor="accent2"/>
      <w:sz w:val="36"/>
      <w:lang w:val="en-GB"/>
    </w:rPr>
  </w:style>
  <w:style w:type="paragraph" w:customStyle="1" w:styleId="Subhead">
    <w:name w:val="Subhead"/>
    <w:next w:val="BodyText1"/>
    <w:qFormat/>
    <w:rsid w:val="00903E1F"/>
    <w:pPr>
      <w:keepNext/>
      <w:keepLines/>
      <w:widowControl w:val="0"/>
      <w:spacing w:before="240" w:after="0" w:line="240" w:lineRule="auto"/>
    </w:pPr>
    <w:rPr>
      <w:rFonts w:ascii="Verdana" w:eastAsia="Arial" w:hAnsi="Verdana" w:cs="Times New Roman"/>
      <w:b/>
      <w:color w:val="2B143D" w:themeColor="accent3"/>
      <w:lang w:val="en-GB"/>
    </w:rPr>
  </w:style>
  <w:style w:type="paragraph" w:customStyle="1" w:styleId="BulletIntro">
    <w:name w:val="Bullet Intro"/>
    <w:next w:val="Bullet1"/>
    <w:qFormat/>
    <w:rsid w:val="00DD2875"/>
    <w:pPr>
      <w:keepNext/>
      <w:keepLines/>
      <w:spacing w:before="120" w:after="60" w:line="260" w:lineRule="exact"/>
    </w:pPr>
    <w:rPr>
      <w:rFonts w:ascii="Verdana" w:eastAsia="Arial" w:hAnsi="Verdana" w:cs="Times New Roman"/>
      <w:color w:val="3B3B3B" w:themeColor="background2" w:themeShade="40"/>
      <w:sz w:val="20"/>
      <w:lang w:val="en-GB"/>
    </w:rPr>
  </w:style>
  <w:style w:type="paragraph" w:customStyle="1" w:styleId="Bullet1">
    <w:name w:val="Bullet1"/>
    <w:qFormat/>
    <w:rsid w:val="00E35A14"/>
    <w:pPr>
      <w:keepNext/>
      <w:keepLines/>
      <w:numPr>
        <w:numId w:val="3"/>
      </w:numPr>
      <w:spacing w:before="60" w:after="0" w:line="260" w:lineRule="exact"/>
      <w:ind w:left="357" w:hanging="357"/>
    </w:pPr>
    <w:rPr>
      <w:rFonts w:ascii="Arial" w:eastAsia="Arial" w:hAnsi="Arial" w:cs="Times New Roman"/>
      <w:color w:val="767676" w:themeColor="background2" w:themeShade="80"/>
      <w:sz w:val="20"/>
      <w:szCs w:val="20"/>
      <w:lang w:val="en-GB"/>
    </w:rPr>
  </w:style>
  <w:style w:type="paragraph" w:customStyle="1" w:styleId="Bullet2">
    <w:name w:val="Bullet2"/>
    <w:basedOn w:val="Bullet1"/>
    <w:qFormat/>
    <w:rsid w:val="00B10F5F"/>
    <w:pPr>
      <w:numPr>
        <w:numId w:val="2"/>
      </w:numPr>
    </w:pPr>
  </w:style>
  <w:style w:type="paragraph" w:customStyle="1" w:styleId="Bullet2-end">
    <w:name w:val="Bullet2 - end"/>
    <w:basedOn w:val="Bullet2"/>
    <w:next w:val="BodyText1"/>
    <w:qFormat/>
    <w:rsid w:val="004F5EC0"/>
    <w:pPr>
      <w:spacing w:after="120"/>
    </w:pPr>
  </w:style>
  <w:style w:type="paragraph" w:customStyle="1" w:styleId="Bullet3">
    <w:name w:val="Bullet3"/>
    <w:basedOn w:val="Bullet1"/>
    <w:qFormat/>
    <w:rsid w:val="00B10F5F"/>
    <w:pPr>
      <w:numPr>
        <w:numId w:val="4"/>
      </w:numPr>
    </w:pPr>
  </w:style>
  <w:style w:type="paragraph" w:customStyle="1" w:styleId="Bullet3-end">
    <w:name w:val="Bullet3 - end"/>
    <w:basedOn w:val="Bullet3"/>
    <w:next w:val="BodyText1"/>
    <w:qFormat/>
    <w:rsid w:val="00B10F5F"/>
    <w:pPr>
      <w:spacing w:after="120"/>
    </w:pPr>
  </w:style>
  <w:style w:type="paragraph" w:customStyle="1" w:styleId="NumberedIntro">
    <w:name w:val="Numbered Intro"/>
    <w:basedOn w:val="BulletIntro"/>
    <w:next w:val="Numbering1"/>
    <w:qFormat/>
    <w:rsid w:val="00DD2875"/>
  </w:style>
  <w:style w:type="paragraph" w:customStyle="1" w:styleId="Numbering1">
    <w:name w:val="Numbering1"/>
    <w:qFormat/>
    <w:rsid w:val="00DD2875"/>
    <w:pPr>
      <w:numPr>
        <w:numId w:val="5"/>
      </w:numPr>
      <w:spacing w:before="60" w:after="0" w:line="260" w:lineRule="exact"/>
      <w:ind w:left="357" w:hanging="357"/>
    </w:pPr>
    <w:rPr>
      <w:rFonts w:ascii="Verdana" w:eastAsia="Arial" w:hAnsi="Verdana" w:cs="Times New Roman"/>
      <w:color w:val="3B3B3B" w:themeColor="background2" w:themeShade="40"/>
      <w:sz w:val="20"/>
      <w:lang w:val="en-GB"/>
    </w:rPr>
  </w:style>
  <w:style w:type="paragraph" w:customStyle="1" w:styleId="Numbering1-end">
    <w:name w:val="Numbering1 - end"/>
    <w:basedOn w:val="Numbering1"/>
    <w:next w:val="BodyText1"/>
    <w:qFormat/>
    <w:rsid w:val="00B10F5F"/>
    <w:pPr>
      <w:spacing w:after="120"/>
    </w:pPr>
  </w:style>
  <w:style w:type="paragraph" w:customStyle="1" w:styleId="Numbering2">
    <w:name w:val="Numbering2"/>
    <w:basedOn w:val="Numbering1"/>
    <w:qFormat/>
    <w:rsid w:val="00B10F5F"/>
    <w:pPr>
      <w:numPr>
        <w:numId w:val="1"/>
      </w:numPr>
      <w:tabs>
        <w:tab w:val="left" w:pos="630"/>
      </w:tabs>
    </w:pPr>
  </w:style>
  <w:style w:type="paragraph" w:customStyle="1" w:styleId="Numbering2-end">
    <w:name w:val="Numbering2 - end"/>
    <w:basedOn w:val="Numbering2"/>
    <w:next w:val="BodyText1"/>
    <w:qFormat/>
    <w:rsid w:val="00726E3A"/>
    <w:pPr>
      <w:spacing w:after="120"/>
      <w:ind w:left="634" w:hanging="274"/>
    </w:pPr>
  </w:style>
  <w:style w:type="paragraph" w:customStyle="1" w:styleId="Numbering3">
    <w:name w:val="Numbering3"/>
    <w:basedOn w:val="Numbering1"/>
    <w:qFormat/>
    <w:rsid w:val="00B10F5F"/>
    <w:pPr>
      <w:numPr>
        <w:numId w:val="6"/>
      </w:numPr>
    </w:pPr>
  </w:style>
  <w:style w:type="paragraph" w:customStyle="1" w:styleId="Numbering3-end">
    <w:name w:val="Numbering3 - end"/>
    <w:basedOn w:val="Numbering3"/>
    <w:next w:val="BodyText1"/>
    <w:qFormat/>
    <w:rsid w:val="00726E3A"/>
    <w:pPr>
      <w:spacing w:after="120"/>
      <w:ind w:left="994"/>
    </w:pPr>
  </w:style>
  <w:style w:type="paragraph" w:customStyle="1" w:styleId="IntroductoryText">
    <w:name w:val="Introductory Text"/>
    <w:next w:val="BodyText1"/>
    <w:qFormat/>
    <w:rsid w:val="0099029F"/>
    <w:pPr>
      <w:spacing w:after="240" w:line="240" w:lineRule="auto"/>
    </w:pPr>
    <w:rPr>
      <w:rFonts w:eastAsia="Arial" w:cs="Times New Roman"/>
      <w:i/>
      <w:color w:val="12ABDB" w:themeColor="accent2"/>
      <w:sz w:val="28"/>
    </w:rPr>
  </w:style>
  <w:style w:type="paragraph" w:customStyle="1" w:styleId="FigureDescriptor">
    <w:name w:val="Figure Descriptor"/>
    <w:next w:val="BodyText1"/>
    <w:qFormat/>
    <w:rsid w:val="0099029F"/>
    <w:pPr>
      <w:spacing w:before="240" w:after="120" w:line="240" w:lineRule="auto"/>
    </w:pPr>
    <w:rPr>
      <w:rFonts w:ascii="Verdana" w:eastAsia="Arial" w:hAnsi="Verdana" w:cs="Times New Roman"/>
      <w:b/>
      <w:color w:val="7F7F7F" w:themeColor="text1" w:themeTint="80"/>
      <w:sz w:val="16"/>
      <w:lang w:val="fr-FR"/>
    </w:rPr>
  </w:style>
  <w:style w:type="paragraph" w:customStyle="1" w:styleId="TableText">
    <w:name w:val="Table Text"/>
    <w:basedOn w:val="BodyText1"/>
    <w:qFormat/>
    <w:rsid w:val="00BE14E2"/>
    <w:pPr>
      <w:spacing w:after="0"/>
    </w:pPr>
    <w:rPr>
      <w:szCs w:val="20"/>
    </w:rPr>
  </w:style>
  <w:style w:type="paragraph" w:customStyle="1" w:styleId="TableBullet1">
    <w:name w:val="Table Bullet1"/>
    <w:basedOn w:val="Bullet1"/>
    <w:qFormat/>
    <w:rsid w:val="00AF67CF"/>
    <w:pPr>
      <w:keepNext w:val="0"/>
      <w:keepLines w:val="0"/>
      <w:spacing w:before="180"/>
      <w:ind w:left="158" w:hanging="158"/>
    </w:pPr>
    <w:rPr>
      <w:rFonts w:ascii="Verdana" w:hAnsi="Verdana"/>
      <w:color w:val="3B3B3B" w:themeColor="background2" w:themeShade="40"/>
    </w:rPr>
  </w:style>
  <w:style w:type="paragraph" w:customStyle="1" w:styleId="TableBullet2">
    <w:name w:val="Table Bullet2"/>
    <w:basedOn w:val="Bullet2"/>
    <w:qFormat/>
    <w:rsid w:val="00AF67CF"/>
    <w:pPr>
      <w:keepNext w:val="0"/>
      <w:keepLines w:val="0"/>
      <w:ind w:left="345" w:hanging="187"/>
    </w:pPr>
    <w:rPr>
      <w:rFonts w:ascii="Verdana" w:hAnsi="Verdana"/>
      <w:color w:val="3B3B3B" w:themeColor="background2" w:themeShade="40"/>
    </w:rPr>
  </w:style>
  <w:style w:type="paragraph" w:customStyle="1" w:styleId="TableBullet3">
    <w:name w:val="Table Bullet3"/>
    <w:basedOn w:val="Bullet3"/>
    <w:qFormat/>
    <w:rsid w:val="003967F7"/>
    <w:pPr>
      <w:keepNext w:val="0"/>
      <w:keepLines w:val="0"/>
      <w:ind w:left="518" w:hanging="187"/>
    </w:pPr>
    <w:rPr>
      <w:rFonts w:ascii="Verdana" w:hAnsi="Verdana"/>
      <w:color w:val="3B3B3B" w:themeColor="background2" w:themeShade="40"/>
    </w:rPr>
  </w:style>
  <w:style w:type="paragraph" w:customStyle="1" w:styleId="TableHead">
    <w:name w:val="Table Head"/>
    <w:next w:val="TableSubhead"/>
    <w:qFormat/>
    <w:rsid w:val="000A03F7"/>
    <w:pPr>
      <w:spacing w:after="0" w:line="240" w:lineRule="auto"/>
      <w:jc w:val="center"/>
    </w:pPr>
    <w:rPr>
      <w:rFonts w:ascii="Verdana" w:eastAsia="Arial" w:hAnsi="Verdana" w:cs="Times New Roman"/>
      <w:color w:val="FFFFFF" w:themeColor="background1"/>
      <w:sz w:val="20"/>
      <w:lang w:val="en-GB"/>
    </w:rPr>
  </w:style>
  <w:style w:type="paragraph" w:customStyle="1" w:styleId="TableSubhead">
    <w:name w:val="Table Subhead"/>
    <w:basedOn w:val="Normal"/>
    <w:qFormat/>
    <w:rsid w:val="000A03F7"/>
    <w:pPr>
      <w:spacing w:after="0"/>
    </w:pPr>
    <w:rPr>
      <w:rFonts w:asciiTheme="minorHAnsi" w:hAnsiTheme="minorHAnsi"/>
      <w:color w:val="0070AD" w:themeColor="accent1"/>
      <w:sz w:val="20"/>
    </w:rPr>
  </w:style>
  <w:style w:type="paragraph" w:customStyle="1" w:styleId="TableofContents">
    <w:name w:val="Table of Contents"/>
    <w:qFormat/>
    <w:rsid w:val="00863AD0"/>
    <w:pPr>
      <w:spacing w:after="720" w:line="240" w:lineRule="auto"/>
    </w:pPr>
    <w:rPr>
      <w:rFonts w:ascii="Verdana" w:eastAsia="Arial" w:hAnsi="Verdana" w:cs="Times New Roman"/>
      <w:color w:val="0070AD" w:themeColor="accent1"/>
      <w:sz w:val="52"/>
      <w:szCs w:val="60"/>
      <w:lang w:val="en-GB"/>
    </w:rPr>
  </w:style>
  <w:style w:type="paragraph" w:styleId="TOC1">
    <w:name w:val="toc 1"/>
    <w:next w:val="TOC2"/>
    <w:autoRedefine/>
    <w:uiPriority w:val="39"/>
    <w:unhideWhenUsed/>
    <w:locked/>
    <w:rsid w:val="007927EC"/>
    <w:pPr>
      <w:tabs>
        <w:tab w:val="right" w:leader="dot" w:pos="10199"/>
      </w:tabs>
      <w:spacing w:after="100" w:line="240" w:lineRule="auto"/>
    </w:pPr>
    <w:rPr>
      <w:rFonts w:eastAsia="Arial" w:cs="Times New Roman"/>
      <w:noProof/>
      <w:color w:val="404040" w:themeColor="text1" w:themeTint="BF"/>
      <w:sz w:val="20"/>
      <w:lang w:val="en-GB"/>
    </w:rPr>
  </w:style>
  <w:style w:type="paragraph" w:styleId="TOC2">
    <w:name w:val="toc 2"/>
    <w:next w:val="TOC3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270"/>
    </w:pPr>
    <w:rPr>
      <w:rFonts w:ascii="Arial" w:eastAsia="Arial" w:hAnsi="Arial" w:cs="Times New Roman"/>
      <w:noProof/>
      <w:color w:val="7F7F7F" w:themeColor="text1" w:themeTint="80"/>
      <w:sz w:val="20"/>
      <w:lang w:val="en-GB"/>
    </w:rPr>
  </w:style>
  <w:style w:type="paragraph" w:styleId="TOC3">
    <w:name w:val="toc 3"/>
    <w:next w:val="TOC4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450"/>
    </w:pPr>
    <w:rPr>
      <w:rFonts w:ascii="Arial" w:eastAsia="Arial" w:hAnsi="Arial" w:cs="Times New Roman"/>
      <w:noProof/>
      <w:color w:val="7F7F7F" w:themeColor="text1" w:themeTint="80"/>
      <w:sz w:val="18"/>
      <w:lang w:val="en-GB"/>
    </w:rPr>
  </w:style>
  <w:style w:type="paragraph" w:styleId="TOC4">
    <w:name w:val="toc 4"/>
    <w:next w:val="TOC5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660"/>
    </w:pPr>
    <w:rPr>
      <w:rFonts w:ascii="Arial" w:eastAsia="Arial" w:hAnsi="Arial" w:cs="Times New Roman"/>
      <w:noProof/>
      <w:color w:val="7F7F7F" w:themeColor="text1" w:themeTint="80"/>
      <w:sz w:val="16"/>
      <w:lang w:val="en-GB"/>
    </w:rPr>
  </w:style>
  <w:style w:type="paragraph" w:styleId="TOC5">
    <w:name w:val="toc 5"/>
    <w:next w:val="BodyText1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810"/>
    </w:pPr>
    <w:rPr>
      <w:rFonts w:ascii="Arial" w:eastAsia="Arial" w:hAnsi="Arial" w:cs="Times New Roman"/>
      <w:noProof/>
      <w:color w:val="7F7F7F" w:themeColor="text1" w:themeTint="80"/>
      <w:sz w:val="14"/>
      <w:lang w:val="en-GB"/>
    </w:rPr>
  </w:style>
  <w:style w:type="paragraph" w:customStyle="1" w:styleId="CapgeminiFooter">
    <w:name w:val="Capgemini Footer"/>
    <w:qFormat/>
    <w:rsid w:val="00843C0E"/>
    <w:pPr>
      <w:tabs>
        <w:tab w:val="right" w:pos="10206"/>
      </w:tabs>
      <w:spacing w:after="0" w:line="240" w:lineRule="auto"/>
      <w:ind w:firstLine="8640"/>
    </w:pPr>
    <w:rPr>
      <w:rFonts w:eastAsia="Arial" w:cs="Times New Roman"/>
      <w:b/>
      <w:color w:val="998C85"/>
      <w:sz w:val="18"/>
      <w:lang w:val="en-GB"/>
    </w:rPr>
  </w:style>
  <w:style w:type="paragraph" w:customStyle="1" w:styleId="CapgeminiPageNumber">
    <w:name w:val="Capgemini Page Number"/>
    <w:qFormat/>
    <w:rsid w:val="003C4339"/>
    <w:pPr>
      <w:spacing w:after="0" w:line="240" w:lineRule="auto"/>
      <w:jc w:val="right"/>
    </w:pPr>
    <w:rPr>
      <w:rFonts w:ascii="Verdana" w:eastAsia="Arial" w:hAnsi="Verdana" w:cs="Times New Roman"/>
      <w:b/>
      <w:color w:val="767676" w:themeColor="background2" w:themeShade="80"/>
      <w:sz w:val="18"/>
      <w:lang w:val="en-GB"/>
    </w:rPr>
  </w:style>
  <w:style w:type="paragraph" w:customStyle="1" w:styleId="Biostitle">
    <w:name w:val="Bios title"/>
    <w:basedOn w:val="Normal"/>
    <w:uiPriority w:val="99"/>
    <w:qFormat/>
    <w:rsid w:val="00BE14E2"/>
    <w:pPr>
      <w:spacing w:before="60"/>
      <w:contextualSpacing/>
    </w:pPr>
    <w:rPr>
      <w:rFonts w:eastAsia="Times New Roman"/>
      <w:b w:val="0"/>
      <w:color w:val="0070AD" w:themeColor="accent1"/>
      <w:sz w:val="28"/>
      <w:szCs w:val="32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locked/>
    <w:rsid w:val="00ED4F71"/>
  </w:style>
  <w:style w:type="character" w:customStyle="1" w:styleId="BodyTextChar">
    <w:name w:val="Body Text Char"/>
    <w:basedOn w:val="DefaultParagraphFont"/>
    <w:link w:val="BodyText"/>
    <w:uiPriority w:val="1"/>
    <w:rsid w:val="00ED4F71"/>
    <w:rPr>
      <w:rFonts w:ascii="Book Antiqua" w:eastAsia="Arial" w:hAnsi="Book Antiqua" w:cs="Times New Roman"/>
      <w:lang w:val="en-GB"/>
    </w:rPr>
  </w:style>
  <w:style w:type="paragraph" w:customStyle="1" w:styleId="BlockText3">
    <w:name w:val="Block Text 3"/>
    <w:basedOn w:val="BlockText"/>
    <w:uiPriority w:val="99"/>
    <w:qFormat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EAE7E6"/>
      <w:spacing w:after="240" w:line="240" w:lineRule="atLeast"/>
      <w:ind w:left="227" w:right="227"/>
    </w:pPr>
    <w:rPr>
      <w:rFonts w:ascii="Arial" w:eastAsia="Times New Roman" w:hAnsi="Arial" w:cs="Times New Roman"/>
      <w:b w:val="0"/>
      <w:color w:val="0098C7"/>
      <w:sz w:val="96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ED4F71"/>
    <w:pPr>
      <w:spacing w:line="240" w:lineRule="atLeast"/>
    </w:pPr>
    <w:rPr>
      <w:rFonts w:ascii="Georgia" w:hAnsi="Georg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D4F71"/>
    <w:rPr>
      <w:rFonts w:ascii="Georgia" w:eastAsia="Arial" w:hAnsi="Georgia" w:cs="Times New Roman"/>
      <w:sz w:val="16"/>
      <w:szCs w:val="16"/>
    </w:rPr>
  </w:style>
  <w:style w:type="paragraph" w:customStyle="1" w:styleId="TableSpacer">
    <w:name w:val="Table Spacer"/>
    <w:basedOn w:val="Normal"/>
    <w:uiPriority w:val="34"/>
    <w:qFormat/>
    <w:rsid w:val="00ED4F71"/>
    <w:pPr>
      <w:spacing w:after="0"/>
    </w:pPr>
    <w:rPr>
      <w:rFonts w:ascii="Georgia" w:hAnsi="Georgia"/>
      <w:color w:val="263147"/>
      <w:sz w:val="4"/>
      <w:szCs w:val="21"/>
      <w:lang w:val="en-US"/>
    </w:rPr>
  </w:style>
  <w:style w:type="paragraph" w:customStyle="1" w:styleId="BlockText2">
    <w:name w:val="Block Text 2"/>
    <w:basedOn w:val="Normal"/>
    <w:uiPriority w:val="99"/>
    <w:qFormat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0098C7"/>
      <w:spacing w:after="240" w:line="240" w:lineRule="atLeast"/>
      <w:ind w:left="227" w:right="227"/>
    </w:pPr>
    <w:rPr>
      <w:rFonts w:ascii="Arial" w:hAnsi="Arial"/>
      <w:i/>
      <w:color w:val="FFFFFF" w:themeColor="background1"/>
      <w:sz w:val="48"/>
      <w:szCs w:val="48"/>
      <w:lang w:val="en-US"/>
    </w:rPr>
  </w:style>
  <w:style w:type="paragraph" w:customStyle="1" w:styleId="Bioheads">
    <w:name w:val="Bio heads"/>
    <w:basedOn w:val="Normal"/>
    <w:uiPriority w:val="99"/>
    <w:qFormat/>
    <w:rsid w:val="00BE14E2"/>
    <w:pPr>
      <w:spacing w:before="60" w:after="60" w:line="240" w:lineRule="atLeast"/>
      <w:contextualSpacing/>
    </w:pPr>
    <w:rPr>
      <w:rFonts w:eastAsia="Times New Roman"/>
      <w:b w:val="0"/>
      <w:color w:val="12ABDB" w:themeColor="accent2"/>
      <w:sz w:val="20"/>
      <w:szCs w:val="21"/>
      <w:lang w:val="en-US"/>
    </w:rPr>
  </w:style>
  <w:style w:type="paragraph" w:styleId="BlockText">
    <w:name w:val="Block Text"/>
    <w:basedOn w:val="Normal"/>
    <w:uiPriority w:val="99"/>
    <w:semiHidden/>
    <w:unhideWhenUsed/>
    <w:locked/>
    <w:rsid w:val="00ED4F71"/>
    <w:pPr>
      <w:pBdr>
        <w:top w:val="single" w:sz="2" w:space="10" w:color="0070AD" w:themeColor="accent1" w:shadow="1"/>
        <w:left w:val="single" w:sz="2" w:space="10" w:color="0070AD" w:themeColor="accent1" w:shadow="1"/>
        <w:bottom w:val="single" w:sz="2" w:space="10" w:color="0070AD" w:themeColor="accent1" w:shadow="1"/>
        <w:right w:val="single" w:sz="2" w:space="10" w:color="0070A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0070A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D4F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71"/>
    <w:rPr>
      <w:rFonts w:ascii="Tahoma" w:eastAsia="Arial" w:hAnsi="Tahoma" w:cs="Tahoma"/>
      <w:sz w:val="16"/>
      <w:szCs w:val="16"/>
      <w:lang w:val="en-GB"/>
    </w:rPr>
  </w:style>
  <w:style w:type="table" w:styleId="TableGrid">
    <w:name w:val="Table Grid"/>
    <w:basedOn w:val="TableNormal"/>
    <w:locked/>
    <w:rsid w:val="0014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pgemini-NewVI">
    <w:name w:val="Capgemini - New VI"/>
    <w:basedOn w:val="TableNormal"/>
    <w:uiPriority w:val="99"/>
    <w:qFormat/>
    <w:rsid w:val="00ED6039"/>
    <w:pPr>
      <w:spacing w:after="0" w:line="240" w:lineRule="auto"/>
    </w:pPr>
    <w:tblPr>
      <w:tblBorders>
        <w:top w:val="single" w:sz="4" w:space="0" w:color="2B143D" w:themeColor="text2"/>
        <w:left w:val="single" w:sz="4" w:space="0" w:color="2B143D" w:themeColor="text2"/>
        <w:bottom w:val="single" w:sz="4" w:space="0" w:color="2B143D" w:themeColor="text2"/>
        <w:right w:val="single" w:sz="4" w:space="0" w:color="2B143D" w:themeColor="text2"/>
        <w:insideH w:val="single" w:sz="4" w:space="0" w:color="ECECEC" w:themeColor="background2"/>
        <w:insideV w:val="single" w:sz="4" w:space="0" w:color="ECECEC" w:themeColor="background2"/>
      </w:tblBorders>
      <w:tblCellMar>
        <w:top w:w="108" w:type="dxa"/>
        <w:bottom w:w="108" w:type="dxa"/>
      </w:tblCellMar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143D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2B143D" w:themeColor="text2"/>
          <w:bottom w:val="single" w:sz="4" w:space="0" w:color="2B143D" w:themeColor="text2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2B143D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paragraph" w:customStyle="1" w:styleId="Quote-Source">
    <w:name w:val="Quote-Source"/>
    <w:qFormat/>
    <w:rsid w:val="00220D13"/>
    <w:pPr>
      <w:keepNext/>
      <w:keepLines/>
      <w:spacing w:before="240" w:after="240" w:line="240" w:lineRule="auto"/>
    </w:pPr>
    <w:rPr>
      <w:rFonts w:ascii="Verdana" w:eastAsia="Arial" w:hAnsi="Verdana" w:cs="Times New Roman"/>
      <w:i/>
      <w:color w:val="0070AD" w:themeColor="accent1"/>
      <w:sz w:val="20"/>
      <w:lang w:val="fr-FR"/>
    </w:rPr>
  </w:style>
  <w:style w:type="paragraph" w:customStyle="1" w:styleId="PulloutQuote">
    <w:name w:val="Pullout Quote"/>
    <w:basedOn w:val="BodyText1"/>
    <w:next w:val="Quote-Source"/>
    <w:qFormat/>
    <w:rsid w:val="00C26698"/>
    <w:pPr>
      <w:keepNext/>
      <w:keepLines/>
    </w:pPr>
    <w:rPr>
      <w:b/>
      <w:color w:val="0070AD" w:themeColor="accent1"/>
      <w:sz w:val="28"/>
    </w:rPr>
  </w:style>
  <w:style w:type="paragraph" w:customStyle="1" w:styleId="Quotes">
    <w:name w:val="Quotes"/>
    <w:qFormat/>
    <w:rsid w:val="00BE14E2"/>
    <w:pPr>
      <w:spacing w:after="0" w:line="240" w:lineRule="auto"/>
    </w:pPr>
    <w:rPr>
      <w:rFonts w:ascii="Arial" w:eastAsia="Arial" w:hAnsi="Arial" w:cs="Times New Roman"/>
      <w:b/>
      <w:color w:val="CCEFFB" w:themeColor="accent2" w:themeTint="33"/>
      <w:sz w:val="534"/>
    </w:rPr>
  </w:style>
  <w:style w:type="paragraph" w:customStyle="1" w:styleId="NormalQuote">
    <w:name w:val="Normal Quote"/>
    <w:qFormat/>
    <w:rsid w:val="00220D13"/>
    <w:pPr>
      <w:spacing w:after="120" w:line="240" w:lineRule="auto"/>
    </w:pPr>
    <w:rPr>
      <w:rFonts w:ascii="Verdana" w:eastAsia="Arial" w:hAnsi="Verdana" w:cs="Times New Roman"/>
      <w:b/>
      <w:color w:val="12ABDB" w:themeColor="accent2"/>
      <w:sz w:val="28"/>
    </w:rPr>
  </w:style>
  <w:style w:type="paragraph" w:customStyle="1" w:styleId="BiosDesignation">
    <w:name w:val="Bios Designation"/>
    <w:qFormat/>
    <w:rsid w:val="00220D13"/>
    <w:pPr>
      <w:spacing w:after="240" w:line="240" w:lineRule="atLeast"/>
    </w:pPr>
    <w:rPr>
      <w:rFonts w:ascii="Verdana" w:eastAsia="Times New Roman" w:hAnsi="Verdana" w:cs="Times New Roman"/>
      <w:b/>
      <w:color w:val="2B143D" w:themeColor="accent3"/>
      <w:szCs w:val="28"/>
    </w:rPr>
  </w:style>
  <w:style w:type="paragraph" w:customStyle="1" w:styleId="MoreInformation">
    <w:name w:val="More Information"/>
    <w:qFormat/>
    <w:rsid w:val="00292562"/>
    <w:pPr>
      <w:framePr w:hSpace="180" w:wrap="around" w:vAnchor="text" w:hAnchor="margin" w:x="-318" w:y="586"/>
      <w:spacing w:before="240" w:after="0" w:line="240" w:lineRule="auto"/>
    </w:pPr>
    <w:rPr>
      <w:rFonts w:eastAsia="Arial" w:cstheme="minorHAnsi"/>
      <w:color w:val="FFFFFF" w:themeColor="background1"/>
      <w:sz w:val="18"/>
      <w:lang w:val="en-GB"/>
    </w:rPr>
  </w:style>
  <w:style w:type="paragraph" w:customStyle="1" w:styleId="ObjectStyle">
    <w:name w:val="Object Style"/>
    <w:qFormat/>
    <w:rsid w:val="000A03F7"/>
    <w:pPr>
      <w:spacing w:before="120" w:after="240" w:line="240" w:lineRule="auto"/>
    </w:pPr>
    <w:rPr>
      <w:rFonts w:ascii="Arial" w:eastAsia="Arial" w:hAnsi="Arial" w:cs="Times New Roman"/>
      <w:noProof/>
      <w:color w:val="000000" w:themeColor="text1"/>
      <w:sz w:val="20"/>
    </w:rPr>
  </w:style>
  <w:style w:type="table" w:customStyle="1" w:styleId="NSN">
    <w:name w:val="NSN"/>
    <w:basedOn w:val="TableNormal"/>
    <w:uiPriority w:val="99"/>
    <w:qFormat/>
    <w:rsid w:val="00302489"/>
    <w:pPr>
      <w:spacing w:before="120" w:after="0" w:line="240" w:lineRule="auto"/>
    </w:pPr>
    <w:tblPr/>
  </w:style>
  <w:style w:type="table" w:customStyle="1" w:styleId="Capgemini">
    <w:name w:val="Capgemini"/>
    <w:basedOn w:val="Capgemini-NewVI"/>
    <w:uiPriority w:val="99"/>
    <w:qFormat/>
    <w:rsid w:val="00546104"/>
    <w:tblPr/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143D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2B143D" w:themeColor="text2"/>
          <w:bottom w:val="single" w:sz="4" w:space="0" w:color="2B143D" w:themeColor="text2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2B143D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table" w:customStyle="1" w:styleId="CMU">
    <w:name w:val="CMU"/>
    <w:basedOn w:val="Capgemini-NewVI"/>
    <w:uiPriority w:val="99"/>
    <w:qFormat/>
    <w:rsid w:val="000A03F7"/>
    <w:rPr>
      <w:rFonts w:ascii="Verdana" w:hAnsi="Verdana"/>
      <w:color w:val="3B3B3B" w:themeColor="background2" w:themeShade="40"/>
      <w:sz w:val="20"/>
    </w:rPr>
    <w:tblPr>
      <w:tblBorders>
        <w:top w:val="single" w:sz="4" w:space="0" w:color="BFBFBF" w:themeColor="text1" w:themeTint="40"/>
        <w:left w:val="single" w:sz="4" w:space="0" w:color="BFBFBF" w:themeColor="text1" w:themeTint="40"/>
        <w:bottom w:val="single" w:sz="4" w:space="0" w:color="BFBFBF" w:themeColor="text1" w:themeTint="40"/>
        <w:right w:val="single" w:sz="4" w:space="0" w:color="BFBFBF" w:themeColor="text1" w:themeTint="40"/>
        <w:insideH w:val="single" w:sz="4" w:space="0" w:color="BFBFBF" w:themeColor="text1" w:themeTint="40"/>
        <w:insideV w:val="single" w:sz="4" w:space="0" w:color="BFBFBF" w:themeColor="text1" w:themeTint="4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FFFFFF" w:themeColor="background1"/>
        <w:sz w:val="22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70AD" w:themeFill="accent1"/>
      </w:tcPr>
    </w:tblStylePr>
    <w:tblStylePr w:type="lastRow">
      <w:pPr>
        <w:jc w:val="center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E5E5E5" w:themeColor="text1" w:themeTint="1A"/>
          <w:left w:val="single" w:sz="4" w:space="0" w:color="2B143D" w:themeColor="text2"/>
          <w:bottom w:val="single" w:sz="4" w:space="0" w:color="E5E5E5" w:themeColor="text1" w:themeTint="1A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C37B" w:themeFill="accent6"/>
        <w:vAlign w:val="center"/>
      </w:tcPr>
    </w:tblStylePr>
    <w:tblStylePr w:type="firstCol">
      <w:pPr>
        <w:jc w:val="left"/>
      </w:pPr>
      <w:rPr>
        <w:rFonts w:ascii="Verdana" w:hAnsi="Verdana"/>
        <w:b/>
        <w:color w:val="0070AD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5E5E5" w:themeFill="text1" w:themeFillTint="1A"/>
      </w:tcPr>
    </w:tblStylePr>
    <w:tblStylePr w:type="lastCol">
      <w:rPr>
        <w:rFonts w:ascii="Verdana" w:hAnsi="Verdana"/>
        <w:color w:val="12ABDB" w:themeColor="accent2"/>
        <w:sz w:val="20"/>
      </w:rPr>
    </w:tblStylePr>
  </w:style>
  <w:style w:type="paragraph" w:styleId="NormalWeb">
    <w:name w:val="Normal (Web)"/>
    <w:basedOn w:val="Normal"/>
    <w:uiPriority w:val="99"/>
    <w:semiHidden/>
    <w:unhideWhenUsed/>
    <w:locked/>
    <w:rsid w:val="003F728C"/>
    <w:pPr>
      <w:spacing w:before="100" w:beforeAutospacing="1" w:after="100" w:afterAutospacing="1"/>
    </w:pPr>
    <w:rPr>
      <w:rFonts w:ascii="Times New Roman" w:eastAsiaTheme="minorEastAsia" w:hAnsi="Times New Roman" w:cs="Times New Roman"/>
      <w:b w:val="0"/>
      <w:bCs w:val="0"/>
      <w:color w:val="auto"/>
      <w:lang w:val="en-US"/>
    </w:rPr>
  </w:style>
  <w:style w:type="paragraph" w:customStyle="1" w:styleId="CopyrightExtraLine">
    <w:name w:val="Copyright Extra Line"/>
    <w:basedOn w:val="Normal"/>
    <w:qFormat/>
    <w:rsid w:val="003F728C"/>
    <w:rPr>
      <w:b w:val="0"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C3455"/>
    <w:rPr>
      <w:color w:val="7E39BA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431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31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3163A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43163A"/>
    <w:pPr>
      <w:spacing w:after="0" w:line="240" w:lineRule="auto"/>
    </w:pPr>
    <w:rPr>
      <w:rFonts w:ascii="Verdana" w:eastAsia="Arial" w:hAnsi="Verdana" w:cs="Arial"/>
      <w:b/>
      <w:bCs/>
      <w:color w:val="000000" w:themeColor="text1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CD7E84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/>
      <w:bCs/>
      <w:color w:val="005381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locked/>
    <w:rsid w:val="005D49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4918"/>
    <w:rPr>
      <w:rFonts w:eastAsiaTheme="minorEastAsia"/>
    </w:rPr>
  </w:style>
  <w:style w:type="table" w:customStyle="1" w:styleId="GridTable1Light1">
    <w:name w:val="Grid Table 1 Light1"/>
    <w:basedOn w:val="TableNormal"/>
    <w:uiPriority w:val="46"/>
    <w:rsid w:val="00544173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59"/>
    <w:rsid w:val="00941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B1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dd On (orange)"/>
    <w:basedOn w:val="Normal"/>
    <w:uiPriority w:val="34"/>
    <w:qFormat/>
    <w:locked/>
    <w:rsid w:val="00D07D1A"/>
    <w:pPr>
      <w:tabs>
        <w:tab w:val="left" w:pos="284"/>
      </w:tabs>
      <w:spacing w:before="120"/>
      <w:ind w:left="720"/>
      <w:jc w:val="both"/>
    </w:pPr>
    <w:rPr>
      <w:rFonts w:asciiTheme="minorHAnsi" w:eastAsia="Times New Roman" w:hAnsiTheme="minorHAnsi" w:cs="Times New Roman"/>
      <w:b w:val="0"/>
      <w:bCs w:val="0"/>
      <w:color w:val="auto"/>
      <w:sz w:val="22"/>
      <w:szCs w:val="20"/>
      <w:lang w:val="en-US"/>
    </w:rPr>
  </w:style>
  <w:style w:type="table" w:customStyle="1" w:styleId="GridTable4-Accent11">
    <w:name w:val="Grid Table 4 - Accent 11"/>
    <w:basedOn w:val="TableNormal"/>
    <w:uiPriority w:val="49"/>
    <w:locked/>
    <w:rsid w:val="006A4F9E"/>
    <w:pPr>
      <w:spacing w:after="0" w:line="240" w:lineRule="auto"/>
    </w:pPr>
    <w:tblPr>
      <w:tblStyleRowBandSize w:val="1"/>
      <w:tblStyleColBandSize w:val="1"/>
      <w:tblBorders>
        <w:top w:val="single" w:sz="4" w:space="0" w:color="34B7FF" w:themeColor="accent1" w:themeTint="99"/>
        <w:left w:val="single" w:sz="4" w:space="0" w:color="34B7FF" w:themeColor="accent1" w:themeTint="99"/>
        <w:bottom w:val="single" w:sz="4" w:space="0" w:color="34B7FF" w:themeColor="accent1" w:themeTint="99"/>
        <w:right w:val="single" w:sz="4" w:space="0" w:color="34B7FF" w:themeColor="accent1" w:themeTint="99"/>
        <w:insideH w:val="single" w:sz="4" w:space="0" w:color="34B7FF" w:themeColor="accent1" w:themeTint="99"/>
        <w:insideV w:val="single" w:sz="4" w:space="0" w:color="34B7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0AD" w:themeColor="accent1"/>
          <w:left w:val="single" w:sz="4" w:space="0" w:color="0070AD" w:themeColor="accent1"/>
          <w:bottom w:val="single" w:sz="4" w:space="0" w:color="0070AD" w:themeColor="accent1"/>
          <w:right w:val="single" w:sz="4" w:space="0" w:color="0070AD" w:themeColor="accent1"/>
          <w:insideH w:val="nil"/>
          <w:insideV w:val="nil"/>
        </w:tcBorders>
        <w:shd w:val="clear" w:color="auto" w:fill="0070AD" w:themeFill="accent1"/>
      </w:tcPr>
    </w:tblStylePr>
    <w:tblStylePr w:type="lastRow">
      <w:rPr>
        <w:b/>
        <w:bCs/>
      </w:rPr>
      <w:tblPr/>
      <w:tcPr>
        <w:tcBorders>
          <w:top w:val="double" w:sz="4" w:space="0" w:color="0070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7FF" w:themeFill="accent1" w:themeFillTint="33"/>
      </w:tcPr>
    </w:tblStylePr>
    <w:tblStylePr w:type="band1Horz">
      <w:tblPr/>
      <w:tcPr>
        <w:shd w:val="clear" w:color="auto" w:fill="BBE7FF" w:themeFill="accent1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93170"/>
    <w:rPr>
      <w:rFonts w:asciiTheme="majorHAnsi" w:eastAsiaTheme="majorEastAsia" w:hAnsiTheme="majorHAnsi" w:cstheme="majorBidi"/>
      <w:b/>
      <w:bCs/>
      <w:color w:val="005381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170"/>
    <w:rPr>
      <w:rFonts w:asciiTheme="majorHAnsi" w:eastAsiaTheme="majorEastAsia" w:hAnsiTheme="majorHAnsi" w:cstheme="majorBidi"/>
      <w:b/>
      <w:bCs/>
      <w:color w:val="003756" w:themeColor="accent1" w:themeShade="7F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170"/>
    <w:rPr>
      <w:rFonts w:asciiTheme="majorHAnsi" w:eastAsiaTheme="majorEastAsia" w:hAnsiTheme="majorHAnsi" w:cstheme="majorBidi"/>
      <w:b/>
      <w:bCs/>
      <w:i/>
      <w:iCs/>
      <w:color w:val="003756" w:themeColor="accent1" w:themeShade="7F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170"/>
    <w:rPr>
      <w:rFonts w:asciiTheme="majorHAnsi" w:eastAsiaTheme="majorEastAsia" w:hAnsiTheme="majorHAnsi" w:cstheme="majorBidi"/>
      <w:b/>
      <w:bCs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170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1"/>
      <w:szCs w:val="21"/>
      <w:lang w:val="en-GB"/>
    </w:rPr>
  </w:style>
  <w:style w:type="numbering" w:customStyle="1" w:styleId="Headings">
    <w:name w:val="Headings"/>
    <w:uiPriority w:val="99"/>
    <w:rsid w:val="005864B2"/>
    <w:pPr>
      <w:numPr>
        <w:numId w:val="8"/>
      </w:numPr>
    </w:pPr>
  </w:style>
  <w:style w:type="numbering" w:customStyle="1" w:styleId="Style1">
    <w:name w:val="Style1"/>
    <w:uiPriority w:val="99"/>
    <w:rsid w:val="007A6DD3"/>
    <w:pPr>
      <w:numPr>
        <w:numId w:val="9"/>
      </w:numPr>
    </w:pPr>
  </w:style>
  <w:style w:type="table" w:customStyle="1" w:styleId="TableGrid3">
    <w:name w:val="Table Grid3"/>
    <w:basedOn w:val="TableNormal"/>
    <w:next w:val="TableGrid"/>
    <w:uiPriority w:val="39"/>
    <w:rsid w:val="00C25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4">
    <w:name w:val="List Bullet 4"/>
    <w:basedOn w:val="Normal"/>
    <w:uiPriority w:val="99"/>
    <w:semiHidden/>
    <w:unhideWhenUsed/>
    <w:locked/>
    <w:rsid w:val="00C04BA6"/>
    <w:pPr>
      <w:numPr>
        <w:numId w:val="16"/>
      </w:numPr>
    </w:pPr>
    <w:rPr>
      <w:rFonts w:ascii="Calibri" w:eastAsia="MS Mincho" w:hAnsi="Calibri" w:cs="Times New Roman"/>
      <w:b w:val="0"/>
      <w:bCs w:val="0"/>
      <w:color w:val="auto"/>
      <w:lang w:val="en-US"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6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20.png"/><Relationship Id="rId18" Type="http://schemas.openxmlformats.org/officeDocument/2006/relationships/image" Target="media/image7.emf"/><Relationship Id="rId3" Type="http://schemas.openxmlformats.org/officeDocument/2006/relationships/hyperlink" Target="http://www.slideshare.net/capgemini" TargetMode="External"/><Relationship Id="rId7" Type="http://schemas.openxmlformats.org/officeDocument/2006/relationships/hyperlink" Target="http://www.youtube.com/capgeminimedia" TargetMode="External"/><Relationship Id="rId12" Type="http://schemas.openxmlformats.org/officeDocument/2006/relationships/image" Target="media/image110.png"/><Relationship Id="rId17" Type="http://schemas.openxmlformats.org/officeDocument/2006/relationships/image" Target="media/image160.png"/><Relationship Id="rId2" Type="http://schemas.openxmlformats.org/officeDocument/2006/relationships/image" Target="media/image1.png"/><Relationship Id="rId16" Type="http://schemas.openxmlformats.org/officeDocument/2006/relationships/image" Target="media/image150.png"/><Relationship Id="rId1" Type="http://schemas.openxmlformats.org/officeDocument/2006/relationships/hyperlink" Target="http://www.linkedin.com/company/capgemini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hyperlink" Target="http://www.twitter.com/capgemini" TargetMode="External"/><Relationship Id="rId15" Type="http://schemas.openxmlformats.org/officeDocument/2006/relationships/image" Target="media/image140.png"/><Relationship Id="rId10" Type="http://schemas.openxmlformats.org/officeDocument/2006/relationships/image" Target="media/image5.png"/><Relationship Id="rId4" Type="http://schemas.openxmlformats.org/officeDocument/2006/relationships/image" Target="media/image2.png"/><Relationship Id="rId9" Type="http://schemas.openxmlformats.org/officeDocument/2006/relationships/hyperlink" Target="http://www.facebook.com/capgemini" TargetMode="External"/><Relationship Id="rId14" Type="http://schemas.openxmlformats.org/officeDocument/2006/relationships/image" Target="media/image1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yadav\Downloads\Word_Standard-Template_16-11-2017.dotx" TargetMode="External"/></Relationships>
</file>

<file path=word/theme/theme1.xml><?xml version="1.0" encoding="utf-8"?>
<a:theme xmlns:a="http://schemas.openxmlformats.org/drawingml/2006/main" name="Office Theme">
  <a:themeElements>
    <a:clrScheme name="Capgemini Palette">
      <a:dk1>
        <a:sysClr val="windowText" lastClr="000000"/>
      </a:dk1>
      <a:lt1>
        <a:srgbClr val="FFFFFF"/>
      </a:lt1>
      <a:dk2>
        <a:srgbClr val="2B143D"/>
      </a:dk2>
      <a:lt2>
        <a:srgbClr val="ECECEC"/>
      </a:lt2>
      <a:accent1>
        <a:srgbClr val="0070AD"/>
      </a:accent1>
      <a:accent2>
        <a:srgbClr val="12ABDB"/>
      </a:accent2>
      <a:accent3>
        <a:srgbClr val="2B143D"/>
      </a:accent3>
      <a:accent4>
        <a:srgbClr val="FF304C"/>
      </a:accent4>
      <a:accent5>
        <a:srgbClr val="95E616"/>
      </a:accent5>
      <a:accent6>
        <a:srgbClr val="00C37B"/>
      </a:accent6>
      <a:hlink>
        <a:srgbClr val="88D5ED"/>
      </a:hlink>
      <a:folHlink>
        <a:srgbClr val="7E39BA"/>
      </a:folHlink>
    </a:clrScheme>
    <a:fontScheme name="New-CG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5E971E114534CBB41567512020CF6" ma:contentTypeVersion="4" ma:contentTypeDescription="Create a new document." ma:contentTypeScope="" ma:versionID="09e5e9e6fbaff3e7566f7fbf5a35ba92">
  <xsd:schema xmlns:xsd="http://www.w3.org/2001/XMLSchema" xmlns:xs="http://www.w3.org/2001/XMLSchema" xmlns:p="http://schemas.microsoft.com/office/2006/metadata/properties" xmlns:ns2="40f9cfdb-67c9-4622-9f8b-8801fd005fad" targetNamespace="http://schemas.microsoft.com/office/2006/metadata/properties" ma:root="true" ma:fieldsID="b5b93664b29da8b5842b7e0ded6cf507" ns2:_="">
    <xsd:import namespace="40f9cfdb-67c9-4622-9f8b-8801fd005f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9cfdb-67c9-4622-9f8b-8801fd005f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86301F-C93B-4050-9D3D-E29C589853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595C96-16F6-4D67-ADA7-02E1452623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8B08B8-6C6A-4744-8533-061823B65F1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B598741-1C90-4C86-918A-F0F4C8DCC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9cfdb-67c9-4622-9f8b-8801fd005f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Word_Standard-Template_16-11-2017</Template>
  <TotalTime>8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Name – Process</vt:lpstr>
    </vt:vector>
  </TitlesOfParts>
  <Company>Capgemini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Name – Process</dc:title>
  <dc:subject/>
  <dc:creator>Mukewar, Pallavi</dc:creator>
  <cp:keywords/>
  <dc:description>© 2017 Capgemini. All rights reserved.</dc:description>
  <cp:lastModifiedBy>NANASAHEB YADAV</cp:lastModifiedBy>
  <cp:revision>4</cp:revision>
  <cp:lastPrinted>2018-08-29T08:14:00Z</cp:lastPrinted>
  <dcterms:created xsi:type="dcterms:W3CDTF">2021-02-01T04:22:00Z</dcterms:created>
  <dcterms:modified xsi:type="dcterms:W3CDTF">2021-12-03T04:37:00Z</dcterms:modified>
  <cp:category>MS WORD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0x010100FFA5E971E114534CBB41567512020CF6</vt:lpwstr>
  </property>
</Properties>
</file>